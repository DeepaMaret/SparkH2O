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030C3D" w14:textId="71FB2DF5" w:rsidR="00E35E83" w:rsidRDefault="00BD0533">
      <w:pPr>
        <w:pStyle w:val="Title"/>
      </w:pPr>
      <w:r>
        <w:t>Deep learning</w:t>
      </w:r>
    </w:p>
    <w:p w14:paraId="30F93510" w14:textId="6E05BEE6" w:rsidR="00E35E83" w:rsidRDefault="00BD0533">
      <w:pPr>
        <w:pStyle w:val="Subtitle"/>
      </w:pPr>
      <w:r>
        <w:t>Spark with H2o</w:t>
      </w:r>
    </w:p>
    <w:p w14:paraId="6375636D" w14:textId="137EB84C" w:rsidR="00E35E83" w:rsidRDefault="00CB15BB">
      <w:r>
        <w:rPr>
          <w:rFonts w:ascii="Helvetica" w:hAnsi="Helvetica" w:cs="Helvetica"/>
          <w:noProof/>
        </w:rPr>
        <w:drawing>
          <wp:inline distT="0" distB="0" distL="0" distR="0" wp14:anchorId="485C8E77" wp14:editId="52B0E92B">
            <wp:extent cx="5486400" cy="43009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0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4AC7" w14:textId="6CC47979" w:rsidR="00E35E83" w:rsidRDefault="00BD0533">
      <w:pPr>
        <w:pStyle w:val="Author"/>
      </w:pPr>
      <w:r>
        <w:t>Deepa Maret</w:t>
      </w:r>
    </w:p>
    <w:p w14:paraId="6D6589A2" w14:textId="77777777" w:rsidR="00E35E83" w:rsidRDefault="00791407">
      <w:r>
        <w:br w:type="page"/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2"/>
          <w:szCs w:val="24"/>
          <w:lang w:eastAsia="en-US"/>
        </w:rPr>
        <w:id w:val="-156810084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noProof/>
          <w:color w:val="auto"/>
        </w:rPr>
      </w:sdtEndPr>
      <w:sdtContent>
        <w:p w14:paraId="6B5E07C8" w14:textId="77777777" w:rsidR="00E35E83" w:rsidRPr="00E94E17" w:rsidRDefault="00791407">
          <w:pPr>
            <w:pStyle w:val="TOCHeading"/>
            <w:rPr>
              <w:sz w:val="56"/>
            </w:rPr>
          </w:pPr>
          <w:r w:rsidRPr="00E94E17">
            <w:rPr>
              <w:rStyle w:val="Emphasis"/>
              <w:sz w:val="56"/>
            </w:rPr>
            <w:t>TAble of</w:t>
          </w:r>
          <w:r w:rsidRPr="00E94E17">
            <w:rPr>
              <w:rStyle w:val="Emphasis"/>
              <w:sz w:val="56"/>
            </w:rPr>
            <w:br/>
          </w:r>
          <w:r w:rsidRPr="00E94E17">
            <w:rPr>
              <w:sz w:val="56"/>
            </w:rPr>
            <w:t>Contents</w:t>
          </w:r>
        </w:p>
        <w:p w14:paraId="66644E7D" w14:textId="77777777" w:rsidR="00DE45D1" w:rsidRDefault="00791407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4"/>
              <w:lang w:eastAsia="en-US"/>
            </w:rPr>
          </w:pPr>
          <w:r w:rsidRPr="00E94E17">
            <w:rPr>
              <w:noProof/>
              <w:sz w:val="24"/>
            </w:rPr>
            <w:fldChar w:fldCharType="begin"/>
          </w:r>
          <w:r w:rsidRPr="00E94E17">
            <w:rPr>
              <w:sz w:val="24"/>
            </w:rPr>
            <w:instrText xml:space="preserve"> TOC \o "1-3" \u </w:instrText>
          </w:r>
          <w:r w:rsidRPr="00E94E17">
            <w:rPr>
              <w:noProof/>
              <w:sz w:val="24"/>
            </w:rPr>
            <w:fldChar w:fldCharType="separate"/>
          </w:r>
          <w:r w:rsidR="00DE45D1" w:rsidRPr="0058494C">
            <w:rPr>
              <w:iCs/>
              <w:noProof/>
              <w:color w:val="F75952" w:themeColor="accent1"/>
            </w:rPr>
            <w:t>Sparkling Water</w:t>
          </w:r>
          <w:r w:rsidR="00DE45D1">
            <w:rPr>
              <w:noProof/>
            </w:rPr>
            <w:t xml:space="preserve"> (Spark+H2O)</w:t>
          </w:r>
          <w:r w:rsidR="00DE45D1">
            <w:rPr>
              <w:noProof/>
            </w:rPr>
            <w:tab/>
          </w:r>
          <w:r w:rsidR="00DE45D1">
            <w:rPr>
              <w:noProof/>
            </w:rPr>
            <w:fldChar w:fldCharType="begin"/>
          </w:r>
          <w:r w:rsidR="00DE45D1">
            <w:rPr>
              <w:noProof/>
            </w:rPr>
            <w:instrText xml:space="preserve"> PAGEREF _Toc500946656 \h </w:instrText>
          </w:r>
          <w:r w:rsidR="00DE45D1">
            <w:rPr>
              <w:noProof/>
            </w:rPr>
          </w:r>
          <w:r w:rsidR="00DE45D1">
            <w:rPr>
              <w:noProof/>
            </w:rPr>
            <w:fldChar w:fldCharType="separate"/>
          </w:r>
          <w:r w:rsidR="00DE45D1">
            <w:rPr>
              <w:noProof/>
            </w:rPr>
            <w:t>1</w:t>
          </w:r>
          <w:r w:rsidR="00DE45D1">
            <w:rPr>
              <w:noProof/>
            </w:rPr>
            <w:fldChar w:fldCharType="end"/>
          </w:r>
        </w:p>
        <w:p w14:paraId="3123FD4F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Problem Statement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CB988C1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Description of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4C031C7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Description of Hardware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C4254B7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Description of Technology Used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7B8DDDF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Software 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A24BBB6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Download Data Set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E41E6CC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Cleaning up the Data Set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13FE400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Data Visualization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0B1A76D8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Deep Learning Using Sparkling Water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114E01B5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>Preparation of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8A4356F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>Training Deep Learning Models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EA2E01E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>Compare the Performance of Three Models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597CB9A3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 xml:space="preserve">Inspecting Model 3: </w:t>
          </w:r>
          <w:r w:rsidRPr="0058494C">
            <w:rPr>
              <w:noProof/>
            </w:rPr>
            <w:t>Confusion Matrix and h2o.scoreHistory()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20EA7AC8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>Plotting Performance of Model 3: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5E7518F4" w14:textId="77777777" w:rsidR="00DE45D1" w:rsidRDefault="00DE45D1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</w:rPr>
          </w:pPr>
          <w:r>
            <w:rPr>
              <w:noProof/>
            </w:rPr>
            <w:t>Deep Learning Grid Search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D4B41B9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Summary/ Lessons Learned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B25446D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You Tube Links: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3FBEEADB" w14:textId="77777777" w:rsidR="00DE45D1" w:rsidRDefault="00DE45D1">
          <w:pPr>
            <w:pStyle w:val="TOC2"/>
            <w:rPr>
              <w:rFonts w:eastAsiaTheme="minorEastAsia"/>
              <w:bCs w:val="0"/>
              <w:noProof/>
              <w:color w:val="auto"/>
              <w:szCs w:val="24"/>
              <w:lang w:eastAsia="en-US"/>
            </w:rPr>
          </w:pPr>
          <w:r>
            <w:rPr>
              <w:noProof/>
            </w:rPr>
            <w:t>References: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_Toc500946674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05947F3E" w14:textId="43F001B3" w:rsidR="00E35E83" w:rsidRPr="00E94E17" w:rsidRDefault="00791407">
          <w:pPr>
            <w:rPr>
              <w:sz w:val="22"/>
            </w:rPr>
            <w:sectPr w:rsidR="00E35E83" w:rsidRPr="00E94E17">
              <w:pgSz w:w="12240" w:h="15840"/>
              <w:pgMar w:top="2520" w:right="1800" w:bottom="1728" w:left="1800" w:header="720" w:footer="720" w:gutter="0"/>
              <w:pgNumType w:fmt="lowerRoman" w:start="1"/>
              <w:cols w:space="720"/>
              <w:titlePg/>
              <w:docGrid w:linePitch="360"/>
            </w:sectPr>
          </w:pPr>
          <w:r w:rsidRPr="00E94E17">
            <w:rPr>
              <w:rFonts w:asciiTheme="majorHAnsi" w:hAnsiTheme="majorHAnsi"/>
              <w:b/>
              <w:bCs/>
              <w:caps/>
              <w:color w:val="2A2A2A" w:themeColor="text2"/>
            </w:rPr>
            <w:fldChar w:fldCharType="end"/>
          </w:r>
        </w:p>
      </w:sdtContent>
    </w:sdt>
    <w:p w14:paraId="2CE229FE" w14:textId="5E780D92" w:rsidR="00E35E83" w:rsidRPr="00E94E17" w:rsidRDefault="007074F9">
      <w:pPr>
        <w:pStyle w:val="Heading1"/>
        <w:rPr>
          <w:sz w:val="72"/>
        </w:rPr>
      </w:pPr>
      <w:bookmarkStart w:id="0" w:name="_Toc500946656"/>
      <w:r w:rsidRPr="00E94E17">
        <w:rPr>
          <w:rStyle w:val="Emphasis"/>
          <w:sz w:val="56"/>
        </w:rPr>
        <w:lastRenderedPageBreak/>
        <w:t>Sparkling Water</w:t>
      </w:r>
      <w:r w:rsidR="00791407" w:rsidRPr="00E94E17">
        <w:rPr>
          <w:sz w:val="56"/>
        </w:rPr>
        <w:br/>
      </w:r>
      <w:r w:rsidR="00712472" w:rsidRPr="00E94E17">
        <w:rPr>
          <w:sz w:val="56"/>
        </w:rPr>
        <w:t>(</w:t>
      </w:r>
      <w:r w:rsidRPr="00E94E17">
        <w:rPr>
          <w:sz w:val="56"/>
        </w:rPr>
        <w:t>Spark+H2O</w:t>
      </w:r>
      <w:r w:rsidR="00712472" w:rsidRPr="00E94E17">
        <w:rPr>
          <w:sz w:val="56"/>
        </w:rPr>
        <w:t>)</w:t>
      </w:r>
      <w:bookmarkEnd w:id="0"/>
    </w:p>
    <w:p w14:paraId="55BF18C1" w14:textId="2EF4BCBC" w:rsidR="00E35E83" w:rsidRDefault="00962A13">
      <w:pPr>
        <w:pStyle w:val="Heading2"/>
      </w:pPr>
      <w:bookmarkStart w:id="1" w:name="_Toc500946657"/>
      <w:r>
        <w:t>Problem Statement</w:t>
      </w:r>
      <w:bookmarkEnd w:id="1"/>
    </w:p>
    <w:p w14:paraId="25A33C73" w14:textId="77777777" w:rsidR="008A7D6D" w:rsidRDefault="00712472" w:rsidP="008A7D6D">
      <w:pPr>
        <w:ind w:firstLine="720"/>
        <w:rPr>
          <w:rFonts w:ascii="Century Schoolbook" w:hAnsi="Century Schoolbook"/>
          <w:b/>
          <w:i/>
          <w:sz w:val="28"/>
        </w:rPr>
      </w:pPr>
      <w:r>
        <w:rPr>
          <w:rFonts w:ascii="Century Schoolbook" w:hAnsi="Century Schoolbook"/>
          <w:sz w:val="28"/>
        </w:rPr>
        <w:t>This study assesses</w:t>
      </w:r>
      <w:r w:rsidRPr="00E01E79">
        <w:rPr>
          <w:rFonts w:ascii="Century Schoolbook" w:hAnsi="Century Schoolbook"/>
          <w:sz w:val="28"/>
        </w:rPr>
        <w:t xml:space="preserve"> how well we can predict whether or not an individual has an income </w:t>
      </w:r>
      <w:r>
        <w:rPr>
          <w:rFonts w:ascii="Century Schoolbook" w:hAnsi="Century Schoolbook"/>
          <w:sz w:val="28"/>
        </w:rPr>
        <w:t xml:space="preserve">greater than $50,000 per year based on individual’s age, sex, education, marital status, job type, nationality, ethnicity etc., using deep learning libraries in </w:t>
      </w:r>
      <w:r w:rsidRPr="005B5FF4">
        <w:rPr>
          <w:rFonts w:ascii="Century Schoolbook" w:hAnsi="Century Schoolbook"/>
          <w:b/>
          <w:i/>
          <w:sz w:val="28"/>
        </w:rPr>
        <w:t>Sparkling Water (Spark + H2o).</w:t>
      </w:r>
    </w:p>
    <w:p w14:paraId="3DA3DEBB" w14:textId="77777777" w:rsidR="008A7D6D" w:rsidRDefault="008A7D6D" w:rsidP="008A7D6D">
      <w:pPr>
        <w:rPr>
          <w:rFonts w:ascii="Century Schoolbook" w:hAnsi="Century Schoolbook"/>
          <w:b/>
          <w:i/>
          <w:sz w:val="28"/>
        </w:rPr>
      </w:pPr>
    </w:p>
    <w:p w14:paraId="486EC67D" w14:textId="4C851E59" w:rsidR="002F30AF" w:rsidRPr="00850B81" w:rsidRDefault="00962A13" w:rsidP="00850B81">
      <w:pPr>
        <w:pStyle w:val="Heading2"/>
      </w:pPr>
      <w:bookmarkStart w:id="2" w:name="_Toc500946658"/>
      <w:r>
        <w:t>Description of Data</w:t>
      </w:r>
      <w:bookmarkEnd w:id="2"/>
    </w:p>
    <w:p w14:paraId="1DBE3062" w14:textId="77777777" w:rsidR="00FB3FEA" w:rsidRDefault="002F30AF" w:rsidP="00C010F1">
      <w:pPr>
        <w:rPr>
          <w:rFonts w:ascii="Century Schoolbook" w:hAnsi="Century Schoolbook" w:cstheme="minorBidi"/>
          <w:sz w:val="28"/>
        </w:rPr>
      </w:pPr>
      <w:r w:rsidRPr="00DC7CD4">
        <w:rPr>
          <w:rFonts w:ascii="Century Schoolbook" w:hAnsi="Century Schoolbook" w:cstheme="minorBidi"/>
          <w:sz w:val="28"/>
        </w:rPr>
        <w:t>Dataset</w:t>
      </w:r>
      <w:r>
        <w:rPr>
          <w:rFonts w:ascii="Century Schoolbook" w:hAnsi="Century Schoolbook"/>
          <w:sz w:val="28"/>
        </w:rPr>
        <w:t xml:space="preserve"> used is the “Adult” dataset hosted on UCI’s Machine Learning Repository (</w:t>
      </w:r>
      <w:hyperlink r:id="rId13" w:history="1">
        <w:r w:rsidRPr="00932541">
          <w:rPr>
            <w:rStyle w:val="Hyperlink"/>
            <w:rFonts w:ascii="Century Schoolbook" w:hAnsi="Century Schoolbook"/>
            <w:sz w:val="28"/>
          </w:rPr>
          <w:t>http://archive.ics.uci.edu/ml/datasets/Adult)</w:t>
        </w:r>
      </w:hyperlink>
      <w:r>
        <w:rPr>
          <w:rFonts w:ascii="Century Schoolbook" w:hAnsi="Century Schoolbook"/>
          <w:sz w:val="28"/>
        </w:rPr>
        <w:t xml:space="preserve">. </w:t>
      </w:r>
      <w:r w:rsidR="00C010F1">
        <w:rPr>
          <w:rFonts w:ascii="Century Schoolbook" w:hAnsi="Century Schoolbook"/>
          <w:sz w:val="28"/>
        </w:rPr>
        <w:t xml:space="preserve">Data </w:t>
      </w:r>
      <w:r w:rsidR="00C010F1" w:rsidRPr="00C010F1">
        <w:rPr>
          <w:rFonts w:ascii="Century Schoolbook" w:hAnsi="Century Schoolbook" w:cstheme="minorBidi"/>
          <w:sz w:val="28"/>
        </w:rPr>
        <w:t>Extraction was done by Barry Becker from the 1994 Census database.</w:t>
      </w:r>
      <w:r w:rsidR="00C010F1">
        <w:rPr>
          <w:rFonts w:ascii="Century Schoolbook" w:hAnsi="Century Schoolbook" w:cstheme="minorBidi"/>
          <w:sz w:val="28"/>
        </w:rPr>
        <w:t xml:space="preserve"> </w:t>
      </w:r>
      <w:r w:rsidRPr="00C010F1">
        <w:rPr>
          <w:rFonts w:ascii="Century Schoolbook" w:hAnsi="Century Schoolbook" w:cstheme="minorBidi"/>
          <w:sz w:val="28"/>
        </w:rPr>
        <w:t xml:space="preserve">It contains 48842 instances, </w:t>
      </w:r>
      <w:r w:rsidR="00C010F1">
        <w:rPr>
          <w:rFonts w:ascii="Century Schoolbook" w:hAnsi="Century Schoolbook" w:cstheme="minorBidi"/>
          <w:sz w:val="28"/>
        </w:rPr>
        <w:t>15 variables. It is a m</w:t>
      </w:r>
      <w:r w:rsidRPr="00C010F1">
        <w:rPr>
          <w:rFonts w:ascii="Century Schoolbook" w:hAnsi="Century Schoolbook" w:cstheme="minorBidi"/>
          <w:sz w:val="28"/>
        </w:rPr>
        <w:t>i</w:t>
      </w:r>
      <w:r w:rsidR="00C010F1">
        <w:rPr>
          <w:rFonts w:ascii="Century Schoolbook" w:hAnsi="Century Schoolbook" w:cstheme="minorBidi"/>
          <w:sz w:val="28"/>
        </w:rPr>
        <w:t xml:space="preserve">x of continuous and discrete </w:t>
      </w:r>
      <w:r w:rsidRPr="00C010F1">
        <w:rPr>
          <w:rFonts w:ascii="Century Schoolbook" w:hAnsi="Century Schoolbook" w:cstheme="minorBidi"/>
          <w:sz w:val="28"/>
        </w:rPr>
        <w:t>(train=32561, test=16281)</w:t>
      </w:r>
      <w:r w:rsidR="00C010F1">
        <w:rPr>
          <w:rFonts w:ascii="Century Schoolbook" w:hAnsi="Century Schoolbook" w:cstheme="minorBidi"/>
          <w:sz w:val="28"/>
        </w:rPr>
        <w:t xml:space="preserve">. </w:t>
      </w:r>
      <w:r w:rsidR="00C010F1" w:rsidRPr="00C010F1">
        <w:rPr>
          <w:rFonts w:ascii="Century Schoolbook" w:hAnsi="Century Schoolbook"/>
          <w:sz w:val="28"/>
        </w:rPr>
        <w:t>Prediction task is to determine whether a person makes over 50K a year. </w:t>
      </w:r>
    </w:p>
    <w:p w14:paraId="33C58D15" w14:textId="2452D0FB" w:rsidR="00C010F1" w:rsidRPr="00FB3FEA" w:rsidRDefault="00C010F1" w:rsidP="00C010F1">
      <w:pPr>
        <w:rPr>
          <w:rFonts w:ascii="Century Schoolbook" w:hAnsi="Century Schoolbook" w:cstheme="minorBidi"/>
          <w:sz w:val="28"/>
        </w:rPr>
      </w:pPr>
      <w:r>
        <w:rPr>
          <w:rFonts w:ascii="Century Schoolbook" w:hAnsi="Century Schoolbook"/>
          <w:sz w:val="28"/>
        </w:rPr>
        <w:tab/>
      </w:r>
    </w:p>
    <w:p w14:paraId="1CE6DBAA" w14:textId="77777777" w:rsidR="00FB3FEA" w:rsidRDefault="00C010F1" w:rsidP="00C010F1">
      <w:pPr>
        <w:rPr>
          <w:rFonts w:ascii="Century Schoolbook" w:hAnsi="Century Schoolbook" w:cstheme="minorBidi"/>
          <w:b/>
          <w:sz w:val="28"/>
        </w:rPr>
      </w:pPr>
      <w:r>
        <w:rPr>
          <w:rFonts w:ascii="Century Schoolbook" w:hAnsi="Century Schoolbook" w:cstheme="minorBidi"/>
          <w:b/>
          <w:sz w:val="28"/>
        </w:rPr>
        <w:t>Target Variable:</w:t>
      </w:r>
    </w:p>
    <w:p w14:paraId="4CF53052" w14:textId="5F85C4B3" w:rsidR="00C010F1" w:rsidRPr="00FB3FEA" w:rsidRDefault="00C010F1" w:rsidP="00FB3FEA">
      <w:pPr>
        <w:ind w:left="720"/>
        <w:rPr>
          <w:rFonts w:ascii="Century Schoolbook" w:hAnsi="Century Schoolbook" w:cstheme="minorBidi"/>
          <w:b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>
        <w:rPr>
          <w:rFonts w:ascii="Century Schoolbook" w:hAnsi="Century Schoolbook" w:cstheme="minorBidi"/>
          <w:b/>
          <w:sz w:val="28"/>
        </w:rPr>
        <w:t>i</w:t>
      </w:r>
      <w:r w:rsidRPr="00C010F1">
        <w:rPr>
          <w:rFonts w:ascii="Century Schoolbook" w:hAnsi="Century Schoolbook" w:cstheme="minorBidi"/>
          <w:b/>
          <w:sz w:val="28"/>
        </w:rPr>
        <w:t>ncome:</w:t>
      </w:r>
      <w:r>
        <w:rPr>
          <w:rFonts w:ascii="Century Schoolbook" w:hAnsi="Century Schoolbook" w:cstheme="minorBidi"/>
          <w:sz w:val="28"/>
        </w:rPr>
        <w:t xml:space="preserve"> </w:t>
      </w:r>
      <w:r w:rsidRPr="00C010F1">
        <w:rPr>
          <w:rFonts w:ascii="Century Schoolbook" w:hAnsi="Century Schoolbook" w:cstheme="minorBidi"/>
          <w:sz w:val="28"/>
        </w:rPr>
        <w:t>&gt;50K, &lt;=50K.</w:t>
      </w:r>
      <w:r w:rsidRPr="00C010F1">
        <w:rPr>
          <w:rFonts w:ascii="Century Schoolbook" w:hAnsi="Century Schoolbook" w:cstheme="minorBidi"/>
          <w:sz w:val="28"/>
        </w:rPr>
        <w:br/>
      </w:r>
    </w:p>
    <w:p w14:paraId="2D081A71" w14:textId="77777777" w:rsidR="00C010F1" w:rsidRDefault="00C010F1" w:rsidP="00C010F1">
      <w:pPr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b/>
          <w:sz w:val="28"/>
        </w:rPr>
        <w:t>Predictor Variables:</w:t>
      </w:r>
      <w:r w:rsidRPr="00C010F1">
        <w:rPr>
          <w:rFonts w:ascii="Century Schoolbook" w:hAnsi="Century Schoolbook" w:cstheme="minorBidi"/>
          <w:sz w:val="28"/>
        </w:rPr>
        <w:br/>
      </w:r>
    </w:p>
    <w:p w14:paraId="1FD8B292" w14:textId="77777777" w:rsidR="00C010F1" w:rsidRDefault="00C010F1" w:rsidP="00FB3FEA">
      <w:pPr>
        <w:ind w:firstLine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b/>
          <w:sz w:val="28"/>
        </w:rPr>
        <w:lastRenderedPageBreak/>
        <w:t>age:</w:t>
      </w:r>
      <w:r w:rsidRPr="00C010F1">
        <w:rPr>
          <w:rFonts w:ascii="Century Schoolbook" w:hAnsi="Century Schoolbook" w:cstheme="minorBidi"/>
          <w:sz w:val="28"/>
        </w:rPr>
        <w:t xml:space="preserve"> continuous. </w:t>
      </w:r>
    </w:p>
    <w:p w14:paraId="18D84133" w14:textId="57475631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proofErr w:type="spellStart"/>
      <w:r w:rsidRPr="00C010F1">
        <w:rPr>
          <w:rFonts w:ascii="Century Schoolbook" w:hAnsi="Century Schoolbook" w:cstheme="minorBidi"/>
          <w:b/>
          <w:sz w:val="28"/>
        </w:rPr>
        <w:t>workclass</w:t>
      </w:r>
      <w:proofErr w:type="spellEnd"/>
      <w:r w:rsidRPr="00C010F1">
        <w:rPr>
          <w:rFonts w:ascii="Century Schoolbook" w:hAnsi="Century Schoolbook" w:cstheme="minorBidi"/>
          <w:sz w:val="28"/>
        </w:rPr>
        <w:t>: Private, Self-</w:t>
      </w:r>
      <w:proofErr w:type="spellStart"/>
      <w:r w:rsidRPr="00C010F1">
        <w:rPr>
          <w:rFonts w:ascii="Century Schoolbook" w:hAnsi="Century Schoolbook" w:cstheme="minorBidi"/>
          <w:sz w:val="28"/>
        </w:rPr>
        <w:t>emp</w:t>
      </w:r>
      <w:proofErr w:type="spellEnd"/>
      <w:r w:rsidRPr="00C010F1">
        <w:rPr>
          <w:rFonts w:ascii="Century Schoolbook" w:hAnsi="Century Schoolbook" w:cstheme="minorBidi"/>
          <w:sz w:val="28"/>
        </w:rPr>
        <w:t>-not-</w:t>
      </w:r>
      <w:proofErr w:type="spellStart"/>
      <w:r w:rsidRPr="00C010F1">
        <w:rPr>
          <w:rFonts w:ascii="Century Schoolbook" w:hAnsi="Century Schoolbook" w:cstheme="minorBidi"/>
          <w:sz w:val="28"/>
        </w:rPr>
        <w:t>inc</w:t>
      </w:r>
      <w:proofErr w:type="spellEnd"/>
      <w:r w:rsidRPr="00C010F1">
        <w:rPr>
          <w:rFonts w:ascii="Century Schoolbook" w:hAnsi="Century Schoolbook" w:cstheme="minorBidi"/>
          <w:sz w:val="28"/>
        </w:rPr>
        <w:t>, Self-</w:t>
      </w:r>
      <w:proofErr w:type="spellStart"/>
      <w:r w:rsidRPr="00C010F1">
        <w:rPr>
          <w:rFonts w:ascii="Century Schoolbook" w:hAnsi="Century Schoolbook" w:cstheme="minorBidi"/>
          <w:sz w:val="28"/>
        </w:rPr>
        <w:t>emp</w:t>
      </w:r>
      <w:proofErr w:type="spellEnd"/>
      <w:r w:rsidRPr="00C010F1">
        <w:rPr>
          <w:rFonts w:ascii="Century Schoolbook" w:hAnsi="Century Schoolbook" w:cstheme="minorBidi"/>
          <w:sz w:val="28"/>
        </w:rPr>
        <w:t>-</w:t>
      </w:r>
      <w:proofErr w:type="spellStart"/>
      <w:r w:rsidRPr="00C010F1">
        <w:rPr>
          <w:rFonts w:ascii="Century Schoolbook" w:hAnsi="Century Schoolbook" w:cstheme="minorBidi"/>
          <w:sz w:val="28"/>
        </w:rPr>
        <w:t>inc</w:t>
      </w:r>
      <w:proofErr w:type="spellEnd"/>
      <w:r w:rsidRPr="00C010F1">
        <w:rPr>
          <w:rFonts w:ascii="Century Schoolbook" w:hAnsi="Century Schoolbook" w:cstheme="minorBidi"/>
          <w:sz w:val="28"/>
        </w:rPr>
        <w:t>, Federal-</w:t>
      </w:r>
      <w:proofErr w:type="spellStart"/>
      <w:r w:rsidRPr="00C010F1">
        <w:rPr>
          <w:rFonts w:ascii="Century Schoolbook" w:hAnsi="Century Schoolbook" w:cstheme="minorBidi"/>
          <w:sz w:val="28"/>
        </w:rPr>
        <w:t>gov</w:t>
      </w:r>
      <w:proofErr w:type="spellEnd"/>
      <w:r w:rsidRPr="00C010F1">
        <w:rPr>
          <w:rFonts w:ascii="Century Schoolbook" w:hAnsi="Century Schoolbook" w:cstheme="minorBidi"/>
          <w:sz w:val="28"/>
        </w:rPr>
        <w:t>, Local-</w:t>
      </w:r>
      <w:proofErr w:type="spellStart"/>
      <w:r w:rsidRPr="00C010F1">
        <w:rPr>
          <w:rFonts w:ascii="Century Schoolbook" w:hAnsi="Century Schoolbook" w:cstheme="minorBidi"/>
          <w:sz w:val="28"/>
        </w:rPr>
        <w:t>gov</w:t>
      </w:r>
      <w:proofErr w:type="spellEnd"/>
      <w:r w:rsidRPr="00C010F1">
        <w:rPr>
          <w:rFonts w:ascii="Century Schoolbook" w:hAnsi="Century Schoolbook" w:cstheme="minorBidi"/>
          <w:sz w:val="28"/>
        </w:rPr>
        <w:t>, State-</w:t>
      </w:r>
      <w:proofErr w:type="spellStart"/>
      <w:r w:rsidRPr="00C010F1">
        <w:rPr>
          <w:rFonts w:ascii="Century Schoolbook" w:hAnsi="Century Schoolbook" w:cstheme="minorBidi"/>
          <w:sz w:val="28"/>
        </w:rPr>
        <w:t>gov</w:t>
      </w:r>
      <w:proofErr w:type="spellEnd"/>
      <w:r w:rsidRPr="00C010F1">
        <w:rPr>
          <w:rFonts w:ascii="Century Schoolbook" w:hAnsi="Century Schoolbook" w:cstheme="minorBidi"/>
          <w:sz w:val="28"/>
        </w:rPr>
        <w:t>, Without-pay, Never-worked. </w:t>
      </w:r>
      <w:r w:rsidRPr="00C010F1">
        <w:rPr>
          <w:rFonts w:ascii="Century Schoolbook" w:hAnsi="Century Schoolbook" w:cstheme="minorBidi"/>
          <w:sz w:val="28"/>
        </w:rPr>
        <w:br/>
      </w:r>
      <w:proofErr w:type="spellStart"/>
      <w:r w:rsidRPr="00C010F1">
        <w:rPr>
          <w:rFonts w:ascii="Century Schoolbook" w:hAnsi="Century Schoolbook" w:cstheme="minorBidi"/>
          <w:sz w:val="28"/>
        </w:rPr>
        <w:t>fnlwgt</w:t>
      </w:r>
      <w:proofErr w:type="spellEnd"/>
      <w:r w:rsidRPr="00C010F1">
        <w:rPr>
          <w:rFonts w:ascii="Century Schoolbook" w:hAnsi="Century Schoolbook" w:cstheme="minorBidi"/>
          <w:sz w:val="28"/>
        </w:rPr>
        <w:t>: continuous. </w:t>
      </w:r>
    </w:p>
    <w:p w14:paraId="66C276C2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education:</w:t>
      </w:r>
      <w:r w:rsidRPr="00C010F1">
        <w:rPr>
          <w:rFonts w:ascii="Century Schoolbook" w:hAnsi="Century Schoolbook" w:cstheme="minorBidi"/>
          <w:sz w:val="28"/>
        </w:rPr>
        <w:t xml:space="preserve"> Bachelors, Some-college, 11th, HS-grad, Prof-school, </w:t>
      </w:r>
      <w:proofErr w:type="spellStart"/>
      <w:r w:rsidRPr="00C010F1">
        <w:rPr>
          <w:rFonts w:ascii="Century Schoolbook" w:hAnsi="Century Schoolbook" w:cstheme="minorBidi"/>
          <w:sz w:val="28"/>
        </w:rPr>
        <w:t>Assoc-acdm</w:t>
      </w:r>
      <w:proofErr w:type="spellEnd"/>
      <w:r w:rsidRPr="00C010F1">
        <w:rPr>
          <w:rFonts w:ascii="Century Schoolbook" w:hAnsi="Century Schoolbook" w:cstheme="minorBidi"/>
          <w:sz w:val="28"/>
        </w:rPr>
        <w:t xml:space="preserve">, </w:t>
      </w:r>
      <w:proofErr w:type="spellStart"/>
      <w:r w:rsidRPr="00C010F1">
        <w:rPr>
          <w:rFonts w:ascii="Century Schoolbook" w:hAnsi="Century Schoolbook" w:cstheme="minorBidi"/>
          <w:sz w:val="28"/>
        </w:rPr>
        <w:t>Assoc-voc</w:t>
      </w:r>
      <w:proofErr w:type="spellEnd"/>
      <w:r w:rsidRPr="00C010F1">
        <w:rPr>
          <w:rFonts w:ascii="Century Schoolbook" w:hAnsi="Century Schoolbook" w:cstheme="minorBidi"/>
          <w:sz w:val="28"/>
        </w:rPr>
        <w:t>, 9th, 7th-8th, 12th, Masters, 1st-4th, 10th, Doctorate, 5th-6th, Preschool. </w:t>
      </w:r>
    </w:p>
    <w:p w14:paraId="7C679440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education-</w:t>
      </w:r>
      <w:proofErr w:type="spellStart"/>
      <w:r w:rsidRPr="00C010F1">
        <w:rPr>
          <w:rFonts w:ascii="Century Schoolbook" w:hAnsi="Century Schoolbook" w:cstheme="minorBidi"/>
          <w:b/>
          <w:sz w:val="28"/>
        </w:rPr>
        <w:t>num</w:t>
      </w:r>
      <w:proofErr w:type="spellEnd"/>
      <w:r w:rsidRPr="00C010F1">
        <w:rPr>
          <w:rFonts w:ascii="Century Schoolbook" w:hAnsi="Century Schoolbook" w:cstheme="minorBidi"/>
          <w:sz w:val="28"/>
        </w:rPr>
        <w:t>: continuous. </w:t>
      </w:r>
    </w:p>
    <w:p w14:paraId="5C2C5BB7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marital-status:</w:t>
      </w:r>
      <w:r w:rsidRPr="00C010F1">
        <w:rPr>
          <w:rFonts w:ascii="Century Schoolbook" w:hAnsi="Century Schoolbook" w:cstheme="minorBidi"/>
          <w:sz w:val="28"/>
        </w:rPr>
        <w:t xml:space="preserve"> Married-civ-spouse, Divorced, Never-married, Separated, Widowed, Married-spouse-absent, Married-AF-spouse. </w:t>
      </w:r>
    </w:p>
    <w:p w14:paraId="59A378BA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occupation:</w:t>
      </w:r>
      <w:r w:rsidRPr="00C010F1">
        <w:rPr>
          <w:rFonts w:ascii="Century Schoolbook" w:hAnsi="Century Schoolbook" w:cstheme="minorBidi"/>
          <w:sz w:val="28"/>
        </w:rPr>
        <w:t xml:space="preserve"> Tech-support, Craft-repair, Other-service, Sales, Exec-managerial, Prof-specialty, Handlers-cleaners, Machine-op-</w:t>
      </w:r>
      <w:proofErr w:type="spellStart"/>
      <w:r w:rsidRPr="00C010F1">
        <w:rPr>
          <w:rFonts w:ascii="Century Schoolbook" w:hAnsi="Century Schoolbook" w:cstheme="minorBidi"/>
          <w:sz w:val="28"/>
        </w:rPr>
        <w:t>inspct</w:t>
      </w:r>
      <w:proofErr w:type="spellEnd"/>
      <w:r w:rsidRPr="00C010F1">
        <w:rPr>
          <w:rFonts w:ascii="Century Schoolbook" w:hAnsi="Century Schoolbook" w:cstheme="minorBidi"/>
          <w:sz w:val="28"/>
        </w:rPr>
        <w:t xml:space="preserve">, </w:t>
      </w:r>
      <w:proofErr w:type="spellStart"/>
      <w:r w:rsidRPr="00C010F1">
        <w:rPr>
          <w:rFonts w:ascii="Century Schoolbook" w:hAnsi="Century Schoolbook" w:cstheme="minorBidi"/>
          <w:sz w:val="28"/>
        </w:rPr>
        <w:t>Adm</w:t>
      </w:r>
      <w:proofErr w:type="spellEnd"/>
      <w:r w:rsidRPr="00C010F1">
        <w:rPr>
          <w:rFonts w:ascii="Century Schoolbook" w:hAnsi="Century Schoolbook" w:cstheme="minorBidi"/>
          <w:sz w:val="28"/>
        </w:rPr>
        <w:t xml:space="preserve">-clerical, Farming-fishing, Transport-moving, </w:t>
      </w:r>
      <w:proofErr w:type="spellStart"/>
      <w:r w:rsidRPr="00C010F1">
        <w:rPr>
          <w:rFonts w:ascii="Century Schoolbook" w:hAnsi="Century Schoolbook" w:cstheme="minorBidi"/>
          <w:sz w:val="28"/>
        </w:rPr>
        <w:t>Priv</w:t>
      </w:r>
      <w:proofErr w:type="spellEnd"/>
      <w:r w:rsidRPr="00C010F1">
        <w:rPr>
          <w:rFonts w:ascii="Century Schoolbook" w:hAnsi="Century Schoolbook" w:cstheme="minorBidi"/>
          <w:sz w:val="28"/>
        </w:rPr>
        <w:t>-house-</w:t>
      </w:r>
      <w:proofErr w:type="spellStart"/>
      <w:r w:rsidRPr="00C010F1">
        <w:rPr>
          <w:rFonts w:ascii="Century Schoolbook" w:hAnsi="Century Schoolbook" w:cstheme="minorBidi"/>
          <w:sz w:val="28"/>
        </w:rPr>
        <w:t>serv</w:t>
      </w:r>
      <w:proofErr w:type="spellEnd"/>
      <w:r w:rsidRPr="00C010F1">
        <w:rPr>
          <w:rFonts w:ascii="Century Schoolbook" w:hAnsi="Century Schoolbook" w:cstheme="minorBidi"/>
          <w:sz w:val="28"/>
        </w:rPr>
        <w:t>, Protective-</w:t>
      </w:r>
      <w:proofErr w:type="spellStart"/>
      <w:r w:rsidRPr="00C010F1">
        <w:rPr>
          <w:rFonts w:ascii="Century Schoolbook" w:hAnsi="Century Schoolbook" w:cstheme="minorBidi"/>
          <w:sz w:val="28"/>
        </w:rPr>
        <w:t>serv</w:t>
      </w:r>
      <w:proofErr w:type="spellEnd"/>
      <w:r w:rsidRPr="00C010F1">
        <w:rPr>
          <w:rFonts w:ascii="Century Schoolbook" w:hAnsi="Century Schoolbook" w:cstheme="minorBidi"/>
          <w:sz w:val="28"/>
        </w:rPr>
        <w:t>, Armed-Forces. </w:t>
      </w:r>
    </w:p>
    <w:p w14:paraId="1EDE88D8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relationship:</w:t>
      </w:r>
      <w:r w:rsidRPr="00C010F1">
        <w:rPr>
          <w:rFonts w:ascii="Century Schoolbook" w:hAnsi="Century Schoolbook" w:cstheme="minorBidi"/>
          <w:sz w:val="28"/>
        </w:rPr>
        <w:t xml:space="preserve"> Wife, Own-child, Husband, Not-in-family, Other-relative, Unmarried. </w:t>
      </w:r>
    </w:p>
    <w:p w14:paraId="2A8D46B5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race:</w:t>
      </w:r>
      <w:r w:rsidRPr="00C010F1">
        <w:rPr>
          <w:rFonts w:ascii="Century Schoolbook" w:hAnsi="Century Schoolbook" w:cstheme="minorBidi"/>
          <w:sz w:val="28"/>
        </w:rPr>
        <w:t xml:space="preserve"> White, Asian-Pac-Islander, </w:t>
      </w:r>
      <w:proofErr w:type="spellStart"/>
      <w:r w:rsidRPr="00C010F1">
        <w:rPr>
          <w:rFonts w:ascii="Century Schoolbook" w:hAnsi="Century Schoolbook" w:cstheme="minorBidi"/>
          <w:sz w:val="28"/>
        </w:rPr>
        <w:t>Amer</w:t>
      </w:r>
      <w:proofErr w:type="spellEnd"/>
      <w:r w:rsidRPr="00C010F1">
        <w:rPr>
          <w:rFonts w:ascii="Century Schoolbook" w:hAnsi="Century Schoolbook" w:cstheme="minorBidi"/>
          <w:sz w:val="28"/>
        </w:rPr>
        <w:t>-Indian-Eskimo, Other, Black. </w:t>
      </w:r>
    </w:p>
    <w:p w14:paraId="55E01369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sex:</w:t>
      </w:r>
      <w:r w:rsidRPr="00C010F1">
        <w:rPr>
          <w:rFonts w:ascii="Century Schoolbook" w:hAnsi="Century Schoolbook" w:cstheme="minorBidi"/>
          <w:sz w:val="28"/>
        </w:rPr>
        <w:t xml:space="preserve"> Female, Male. </w:t>
      </w:r>
    </w:p>
    <w:p w14:paraId="39F6693D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capital-gain:</w:t>
      </w:r>
      <w:r w:rsidRPr="00C010F1">
        <w:rPr>
          <w:rFonts w:ascii="Century Schoolbook" w:hAnsi="Century Schoolbook" w:cstheme="minorBidi"/>
          <w:sz w:val="28"/>
        </w:rPr>
        <w:t xml:space="preserve"> continuous. </w:t>
      </w:r>
    </w:p>
    <w:p w14:paraId="78B61FF3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capital-loss:</w:t>
      </w:r>
      <w:r w:rsidRPr="00C010F1">
        <w:rPr>
          <w:rFonts w:ascii="Century Schoolbook" w:hAnsi="Century Schoolbook" w:cstheme="minorBidi"/>
          <w:sz w:val="28"/>
        </w:rPr>
        <w:t xml:space="preserve"> continuous. </w:t>
      </w:r>
    </w:p>
    <w:p w14:paraId="2ACD862E" w14:textId="77777777" w:rsid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hours-per-week:</w:t>
      </w:r>
      <w:r w:rsidRPr="00C010F1">
        <w:rPr>
          <w:rFonts w:ascii="Century Schoolbook" w:hAnsi="Century Schoolbook" w:cstheme="minorBidi"/>
          <w:sz w:val="28"/>
        </w:rPr>
        <w:t xml:space="preserve"> continuous. </w:t>
      </w:r>
    </w:p>
    <w:p w14:paraId="3DC86D67" w14:textId="29A1533A" w:rsidR="00C010F1" w:rsidRPr="00C010F1" w:rsidRDefault="00C010F1" w:rsidP="00FB3FEA">
      <w:pPr>
        <w:ind w:left="720"/>
        <w:rPr>
          <w:rFonts w:ascii="Century Schoolbook" w:hAnsi="Century Schoolbook" w:cstheme="minorBidi"/>
          <w:sz w:val="28"/>
        </w:rPr>
      </w:pPr>
      <w:r w:rsidRPr="00C010F1">
        <w:rPr>
          <w:rFonts w:ascii="Century Schoolbook" w:hAnsi="Century Schoolbook" w:cstheme="minorBidi"/>
          <w:sz w:val="28"/>
        </w:rPr>
        <w:br/>
      </w:r>
      <w:r w:rsidRPr="00C010F1">
        <w:rPr>
          <w:rFonts w:ascii="Century Schoolbook" w:hAnsi="Century Schoolbook" w:cstheme="minorBidi"/>
          <w:b/>
          <w:sz w:val="28"/>
        </w:rPr>
        <w:t>native-country:</w:t>
      </w:r>
      <w:r w:rsidRPr="00C010F1">
        <w:rPr>
          <w:rFonts w:ascii="Century Schoolbook" w:hAnsi="Century Schoolbook" w:cstheme="minorBidi"/>
          <w:sz w:val="28"/>
        </w:rPr>
        <w:t xml:space="preserve"> United-States, Cambodia, England, Puerto-Rico, Canada, Germany, Outlying-US(Guam-USVI-</w:t>
      </w:r>
      <w:proofErr w:type="spellStart"/>
      <w:r w:rsidRPr="00C010F1">
        <w:rPr>
          <w:rFonts w:ascii="Century Schoolbook" w:hAnsi="Century Schoolbook" w:cstheme="minorBidi"/>
          <w:sz w:val="28"/>
        </w:rPr>
        <w:lastRenderedPageBreak/>
        <w:t>etc</w:t>
      </w:r>
      <w:proofErr w:type="spellEnd"/>
      <w:r w:rsidRPr="00C010F1">
        <w:rPr>
          <w:rFonts w:ascii="Century Schoolbook" w:hAnsi="Century Schoolbook" w:cstheme="minorBidi"/>
          <w:sz w:val="28"/>
        </w:rPr>
        <w:t xml:space="preserve">), India, Japan, Greece, South, China, Cuba, Iran, Honduras, Philippines, Italy, Poland, Jamaica, Vietnam, Mexico, Portugal, Ireland, France, Dominican-Republic, Laos, Ecuador, Taiwan, Haiti, Columbia, Hungary, Guatemala, Nicaragua, Scotland, Thailand, Yugoslavia, El-Salvador, </w:t>
      </w:r>
      <w:proofErr w:type="spellStart"/>
      <w:r w:rsidRPr="00C010F1">
        <w:rPr>
          <w:rFonts w:ascii="Century Schoolbook" w:hAnsi="Century Schoolbook" w:cstheme="minorBidi"/>
          <w:sz w:val="28"/>
        </w:rPr>
        <w:t>Trinadad&amp;Tobago</w:t>
      </w:r>
      <w:proofErr w:type="spellEnd"/>
      <w:r w:rsidRPr="00C010F1">
        <w:rPr>
          <w:rFonts w:ascii="Century Schoolbook" w:hAnsi="Century Schoolbook" w:cstheme="minorBidi"/>
          <w:sz w:val="28"/>
        </w:rPr>
        <w:t xml:space="preserve">, Peru, Hong, </w:t>
      </w:r>
      <w:proofErr w:type="spellStart"/>
      <w:r w:rsidRPr="00C010F1">
        <w:rPr>
          <w:rFonts w:ascii="Century Schoolbook" w:hAnsi="Century Schoolbook" w:cstheme="minorBidi"/>
          <w:sz w:val="28"/>
        </w:rPr>
        <w:t>Holand</w:t>
      </w:r>
      <w:proofErr w:type="spellEnd"/>
      <w:r w:rsidRPr="00C010F1">
        <w:rPr>
          <w:rFonts w:ascii="Century Schoolbook" w:hAnsi="Century Schoolbook" w:cstheme="minorBidi"/>
          <w:sz w:val="28"/>
        </w:rPr>
        <w:t>-Netherlands.</w:t>
      </w:r>
    </w:p>
    <w:p w14:paraId="263CBC9B" w14:textId="77777777" w:rsidR="00C010F1" w:rsidRPr="00C010F1" w:rsidRDefault="00C010F1" w:rsidP="00C010F1">
      <w:pPr>
        <w:rPr>
          <w:rFonts w:ascii="Century Schoolbook" w:hAnsi="Century Schoolbook"/>
          <w:sz w:val="28"/>
        </w:rPr>
      </w:pPr>
    </w:p>
    <w:p w14:paraId="7ADB4895" w14:textId="70D4C667" w:rsidR="0096663C" w:rsidRPr="00431363" w:rsidRDefault="0096663C" w:rsidP="0096663C">
      <w:pPr>
        <w:rPr>
          <w:b/>
          <w:lang w:eastAsia="ja-JP"/>
        </w:rPr>
      </w:pPr>
      <w:r>
        <w:rPr>
          <w:b/>
          <w:lang w:eastAsia="ja-JP"/>
        </w:rPr>
        <w:t>REFERENCE</w:t>
      </w:r>
      <w:r w:rsidRPr="00CB2359">
        <w:rPr>
          <w:b/>
          <w:lang w:eastAsia="ja-JP"/>
        </w:rPr>
        <w:t xml:space="preserve">: </w:t>
      </w:r>
      <w:hyperlink r:id="rId14" w:history="1">
        <w:r w:rsidRPr="00434547">
          <w:rPr>
            <w:rStyle w:val="Hyperlink"/>
            <w:rFonts w:ascii="Century Schoolbook" w:hAnsi="Century Schoolbook" w:cstheme="minorBidi"/>
            <w:sz w:val="28"/>
          </w:rPr>
          <w:t>https://archive.ics.uci.edu/ml/datasets/Adult</w:t>
        </w:r>
      </w:hyperlink>
    </w:p>
    <w:p w14:paraId="7DA9F451" w14:textId="77777777" w:rsidR="002F30AF" w:rsidRPr="00D07890" w:rsidRDefault="002F30AF" w:rsidP="002F30AF">
      <w:pPr>
        <w:rPr>
          <w:rFonts w:ascii="Century Schoolbook" w:eastAsiaTheme="majorEastAsia" w:hAnsi="Century Schoolbook" w:cstheme="majorBidi"/>
          <w:b/>
          <w:color w:val="000000" w:themeColor="text1"/>
          <w:sz w:val="20"/>
          <w:szCs w:val="32"/>
        </w:rPr>
      </w:pPr>
    </w:p>
    <w:p w14:paraId="7B15ACE0" w14:textId="65FBE4C5" w:rsidR="005B6D8F" w:rsidRPr="005B6D8F" w:rsidRDefault="00CA44E0" w:rsidP="005B6D8F">
      <w:pPr>
        <w:pStyle w:val="Heading2"/>
      </w:pPr>
      <w:bookmarkStart w:id="3" w:name="_Toc500946659"/>
      <w:r>
        <w:t>Description of Hardware</w:t>
      </w:r>
      <w:bookmarkEnd w:id="3"/>
    </w:p>
    <w:p w14:paraId="1BFACBD2" w14:textId="4428472D" w:rsidR="009641ED" w:rsidRDefault="009641ED" w:rsidP="009641ED">
      <w:pPr>
        <w:pStyle w:val="p1"/>
        <w:numPr>
          <w:ilvl w:val="0"/>
          <w:numId w:val="18"/>
        </w:numP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</w:pPr>
      <w: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MacBook Pro/</w:t>
      </w:r>
      <w:proofErr w:type="spellStart"/>
      <w:r w:rsidRPr="009641ED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macOS</w:t>
      </w:r>
      <w:proofErr w:type="spellEnd"/>
      <w:r w:rsidRPr="009641ED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 xml:space="preserve"> 10.13.1 (17B1003)</w:t>
      </w:r>
      <w: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 xml:space="preserve"> </w:t>
      </w:r>
    </w:p>
    <w:p w14:paraId="6D17F9F6" w14:textId="3FCCB2C6" w:rsidR="009641ED" w:rsidRPr="00926B07" w:rsidRDefault="00926B07" w:rsidP="00791407">
      <w:pPr>
        <w:pStyle w:val="p1"/>
        <w:numPr>
          <w:ilvl w:val="0"/>
          <w:numId w:val="18"/>
        </w:numP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</w:pPr>
      <w:r w:rsidRPr="009641ED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Processor Name:</w:t>
      </w:r>
      <w:r w:rsidRPr="009641ED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ab/>
        <w:t>Intel Core i7</w:t>
      </w:r>
    </w:p>
    <w:p w14:paraId="6C17DF3C" w14:textId="782ED015" w:rsidR="00926B07" w:rsidRPr="00926B07" w:rsidRDefault="00926B07" w:rsidP="00926B07">
      <w:pPr>
        <w:pStyle w:val="p1"/>
        <w:numPr>
          <w:ilvl w:val="0"/>
          <w:numId w:val="18"/>
        </w:numP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</w:pP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Processor Speed:</w:t>
      </w: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ab/>
        <w:t>2.9 GHz</w:t>
      </w:r>
    </w:p>
    <w:p w14:paraId="6ADBEA5E" w14:textId="47296CB4" w:rsidR="00926B07" w:rsidRPr="00926B07" w:rsidRDefault="00926B07" w:rsidP="00926B07">
      <w:pPr>
        <w:pStyle w:val="p1"/>
        <w:numPr>
          <w:ilvl w:val="0"/>
          <w:numId w:val="18"/>
        </w:numP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</w:pP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Number of Processors:</w:t>
      </w: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ab/>
        <w:t>1</w:t>
      </w:r>
    </w:p>
    <w:p w14:paraId="11BB15CE" w14:textId="51071619" w:rsidR="00926B07" w:rsidRPr="00926B07" w:rsidRDefault="00926B07" w:rsidP="00926B07">
      <w:pPr>
        <w:pStyle w:val="p1"/>
        <w:numPr>
          <w:ilvl w:val="0"/>
          <w:numId w:val="18"/>
        </w:numPr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</w:pP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Total Number of Cores:</w:t>
      </w:r>
      <w:r w:rsidR="009641ED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 xml:space="preserve"> </w:t>
      </w:r>
      <w:r w:rsidRPr="00926B07">
        <w:rPr>
          <w:rFonts w:ascii="Century Schoolbook" w:hAnsi="Century Schoolbook" w:cstheme="minorBidi"/>
          <w:i/>
          <w:color w:val="5F5F5F" w:themeColor="text2" w:themeTint="BF"/>
          <w:sz w:val="28"/>
          <w:szCs w:val="24"/>
          <w:lang w:eastAsia="ja-JP"/>
        </w:rPr>
        <w:t>4</w:t>
      </w:r>
    </w:p>
    <w:p w14:paraId="18890F4B" w14:textId="77777777" w:rsidR="008A7D6D" w:rsidRDefault="008A7D6D" w:rsidP="005B5FF4">
      <w:pPr>
        <w:pStyle w:val="Heading2"/>
      </w:pPr>
    </w:p>
    <w:p w14:paraId="0920C06D" w14:textId="45E17E5C" w:rsidR="005B5FF4" w:rsidRDefault="00CA44E0" w:rsidP="005B5FF4">
      <w:pPr>
        <w:pStyle w:val="Heading2"/>
      </w:pPr>
      <w:bookmarkStart w:id="4" w:name="_Toc500946660"/>
      <w:r>
        <w:t>Description of Technology Used</w:t>
      </w:r>
      <w:bookmarkEnd w:id="4"/>
    </w:p>
    <w:p w14:paraId="709B72AC" w14:textId="77777777" w:rsidR="005B5FF4" w:rsidRDefault="005B5FF4" w:rsidP="005B5FF4">
      <w:pPr>
        <w:pStyle w:val="Heading2"/>
        <w:spacing w:before="150" w:after="0" w:line="312" w:lineRule="atLeast"/>
        <w:ind w:firstLine="720"/>
        <w:rPr>
          <w:rFonts w:ascii="Times New Roman" w:hAnsi="Times New Roman" w:cs="Times New Roman"/>
          <w:b w:val="0"/>
          <w:caps w:val="0"/>
          <w:color w:val="auto"/>
          <w:sz w:val="24"/>
          <w:szCs w:val="24"/>
        </w:rPr>
      </w:pPr>
    </w:p>
    <w:p w14:paraId="5DD6340C" w14:textId="77777777" w:rsidR="005B5FF4" w:rsidRPr="00F057CE" w:rsidRDefault="005B5FF4" w:rsidP="00F057CE">
      <w:pPr>
        <w:rPr>
          <w:rFonts w:ascii="Century Schoolbook" w:hAnsi="Century Schoolbook"/>
          <w:sz w:val="28"/>
        </w:rPr>
      </w:pPr>
      <w:r w:rsidRPr="00F057CE">
        <w:rPr>
          <w:rFonts w:ascii="Century Schoolbook" w:hAnsi="Century Schoolbook"/>
          <w:b/>
          <w:i/>
          <w:sz w:val="28"/>
        </w:rPr>
        <w:t>Apache Spark </w:t>
      </w:r>
      <w:r w:rsidRPr="00F057CE">
        <w:rPr>
          <w:rFonts w:ascii="Century Schoolbook" w:hAnsi="Century Schoolbook"/>
          <w:sz w:val="28"/>
        </w:rPr>
        <w:t>is a powerful open source processing engine built around speed, ease of use, and sophisticated analytics. It was originally developed at UC Berkeley in 2009.</w:t>
      </w:r>
    </w:p>
    <w:p w14:paraId="719E3844" w14:textId="77777777" w:rsidR="005B5FF4" w:rsidRDefault="005B5FF4" w:rsidP="005B5FF4">
      <w:pPr>
        <w:ind w:firstLine="720"/>
        <w:rPr>
          <w:rFonts w:ascii="Century Schoolbook" w:hAnsi="Century Schoolbook"/>
          <w:sz w:val="28"/>
        </w:rPr>
      </w:pPr>
    </w:p>
    <w:p w14:paraId="4AE87221" w14:textId="77777777" w:rsidR="0082240A" w:rsidRPr="0082240A" w:rsidRDefault="0082240A" w:rsidP="0082240A">
      <w:pPr>
        <w:ind w:firstLine="720"/>
        <w:rPr>
          <w:rFonts w:ascii="Century Schoolbook" w:hAnsi="Century Schoolbook"/>
          <w:sz w:val="28"/>
        </w:rPr>
      </w:pPr>
      <w:r w:rsidRPr="005B5FF4">
        <w:rPr>
          <w:rFonts w:ascii="Century Schoolbook" w:hAnsi="Century Schoolbook"/>
          <w:b/>
          <w:i/>
          <w:sz w:val="28"/>
        </w:rPr>
        <w:t xml:space="preserve">H2O </w:t>
      </w:r>
      <w:r w:rsidRPr="0082240A">
        <w:rPr>
          <w:rFonts w:ascii="Century Schoolbook" w:hAnsi="Century Schoolbook"/>
          <w:sz w:val="28"/>
        </w:rPr>
        <w:t>is an open source, in-memory, distributed, fast, and scalable machine learning and predictive analytics platform that allows you to build machine learning models on big data and provides easy productionalization of those models in an enterprise environment.</w:t>
      </w:r>
    </w:p>
    <w:p w14:paraId="6EFDC810" w14:textId="77777777" w:rsidR="00A35C26" w:rsidRDefault="00A35C26" w:rsidP="00965AAB">
      <w:pPr>
        <w:ind w:firstLine="720"/>
        <w:rPr>
          <w:rFonts w:ascii="Century Schoolbook" w:hAnsi="Century Schoolbook"/>
          <w:sz w:val="28"/>
        </w:rPr>
      </w:pPr>
    </w:p>
    <w:p w14:paraId="0287AFC7" w14:textId="168B2A3F" w:rsidR="00CB2359" w:rsidRDefault="00965AAB" w:rsidP="005B5FF4">
      <w:pPr>
        <w:ind w:firstLine="720"/>
        <w:rPr>
          <w:rFonts w:ascii="Century Schoolbook" w:hAnsi="Century Schoolbook"/>
          <w:sz w:val="28"/>
        </w:rPr>
      </w:pPr>
      <w:r w:rsidRPr="005B5FF4">
        <w:rPr>
          <w:rFonts w:ascii="Century Schoolbook" w:hAnsi="Century Schoolbook"/>
          <w:b/>
          <w:i/>
          <w:sz w:val="28"/>
        </w:rPr>
        <w:t>Sparkling Water</w:t>
      </w:r>
      <w:r w:rsidRPr="00965AAB">
        <w:rPr>
          <w:rFonts w:ascii="Century Schoolbook" w:hAnsi="Century Schoolbook"/>
          <w:sz w:val="28"/>
        </w:rPr>
        <w:t xml:space="preserve"> allows users to combine the fast, scalable machine learning algorithms of </w:t>
      </w:r>
      <w:r w:rsidRPr="005B5FF4">
        <w:rPr>
          <w:rFonts w:ascii="Century Schoolbook" w:hAnsi="Century Schoolbook"/>
          <w:b/>
          <w:i/>
          <w:sz w:val="28"/>
        </w:rPr>
        <w:t>H2O</w:t>
      </w:r>
      <w:r w:rsidRPr="00965AAB">
        <w:rPr>
          <w:rFonts w:ascii="Century Schoolbook" w:hAnsi="Century Schoolbook"/>
          <w:sz w:val="28"/>
        </w:rPr>
        <w:t xml:space="preserve"> with the capabilities of </w:t>
      </w:r>
      <w:r w:rsidRPr="005B5FF4">
        <w:rPr>
          <w:rFonts w:ascii="Century Schoolbook" w:hAnsi="Century Schoolbook"/>
          <w:b/>
          <w:i/>
          <w:sz w:val="28"/>
        </w:rPr>
        <w:t>Spark</w:t>
      </w:r>
      <w:r w:rsidRPr="00965AAB">
        <w:rPr>
          <w:rFonts w:ascii="Century Schoolbook" w:hAnsi="Century Schoolbook"/>
          <w:sz w:val="28"/>
        </w:rPr>
        <w:t>. With Sparkling Water, users can drive computation from Scala/R/Python and utilize the H2O Flow UI, providing an ideal machine learning platform for application developers.</w:t>
      </w:r>
      <w:r w:rsidR="00CB2359">
        <w:rPr>
          <w:rFonts w:ascii="Century Schoolbook" w:hAnsi="Century Schoolbook"/>
          <w:sz w:val="28"/>
        </w:rPr>
        <w:t xml:space="preserve"> </w:t>
      </w:r>
      <w:r w:rsidRPr="00965AAB">
        <w:rPr>
          <w:rFonts w:ascii="Century Schoolbook" w:hAnsi="Century Schoolbook"/>
          <w:sz w:val="28"/>
        </w:rPr>
        <w:t>Sparkling Water contains the same features and functionality as H2O but provides a way to use H2O with </w:t>
      </w:r>
      <w:hyperlink r:id="rId15" w:history="1">
        <w:r w:rsidRPr="00965AAB">
          <w:rPr>
            <w:rFonts w:ascii="Century Schoolbook" w:hAnsi="Century Schoolbook"/>
            <w:sz w:val="28"/>
          </w:rPr>
          <w:t>Spark</w:t>
        </w:r>
      </w:hyperlink>
      <w:r w:rsidRPr="00965AAB">
        <w:rPr>
          <w:rFonts w:ascii="Century Schoolbook" w:hAnsi="Century Schoolbook"/>
          <w:sz w:val="28"/>
        </w:rPr>
        <w:t>, a large-scale cluster framework.</w:t>
      </w:r>
    </w:p>
    <w:p w14:paraId="2A9415D1" w14:textId="77777777" w:rsidR="006B11CC" w:rsidRDefault="006B11CC" w:rsidP="006B11CC">
      <w:pPr>
        <w:rPr>
          <w:rFonts w:ascii="Century Schoolbook" w:hAnsi="Century Schoolbook"/>
          <w:sz w:val="28"/>
        </w:rPr>
      </w:pPr>
    </w:p>
    <w:p w14:paraId="319CC33E" w14:textId="151659CB" w:rsidR="0096663C" w:rsidRDefault="006B11CC" w:rsidP="000A2713">
      <w:pPr>
        <w:ind w:firstLine="720"/>
        <w:rPr>
          <w:rFonts w:ascii="Century Schoolbook" w:hAnsi="Century Schoolbook"/>
          <w:sz w:val="28"/>
        </w:rPr>
      </w:pPr>
      <w:r w:rsidRPr="006B11CC">
        <w:rPr>
          <w:rFonts w:ascii="Century Schoolbook" w:hAnsi="Century Schoolbook"/>
          <w:sz w:val="28"/>
        </w:rPr>
        <w:t>The </w:t>
      </w:r>
      <w:r w:rsidRPr="006B11CC">
        <w:rPr>
          <w:rFonts w:ascii="Century Schoolbook" w:hAnsi="Century Schoolbook"/>
          <w:b/>
          <w:i/>
          <w:sz w:val="28"/>
        </w:rPr>
        <w:t>rsparkling R package</w:t>
      </w:r>
      <w:r w:rsidRPr="006B11CC">
        <w:rPr>
          <w:rFonts w:ascii="Century Schoolbook" w:hAnsi="Century Schoolbook"/>
          <w:sz w:val="28"/>
        </w:rPr>
        <w:t xml:space="preserve"> is an extension package for </w:t>
      </w:r>
      <w:hyperlink r:id="rId16" w:history="1">
        <w:r w:rsidRPr="006B11CC">
          <w:rPr>
            <w:rFonts w:ascii="Century Schoolbook" w:hAnsi="Century Schoolbook"/>
            <w:sz w:val="28"/>
          </w:rPr>
          <w:t>sparklyr</w:t>
        </w:r>
      </w:hyperlink>
      <w:r w:rsidRPr="006B11CC">
        <w:rPr>
          <w:rFonts w:ascii="Century Schoolbook" w:hAnsi="Century Schoolbook"/>
          <w:sz w:val="28"/>
        </w:rPr>
        <w:t> that creates an R front-end for the </w:t>
      </w:r>
      <w:hyperlink r:id="rId17" w:history="1">
        <w:r w:rsidRPr="006B11CC">
          <w:rPr>
            <w:rFonts w:ascii="Century Schoolbook" w:hAnsi="Century Schoolbook"/>
            <w:sz w:val="28"/>
          </w:rPr>
          <w:t>Sparkling Water</w:t>
        </w:r>
      </w:hyperlink>
      <w:r w:rsidRPr="006B11CC">
        <w:rPr>
          <w:rFonts w:ascii="Century Schoolbook" w:hAnsi="Century Schoolbook"/>
          <w:sz w:val="28"/>
        </w:rPr>
        <w:t> Spark package from </w:t>
      </w:r>
      <w:hyperlink r:id="rId18" w:history="1">
        <w:r w:rsidRPr="006B11CC">
          <w:rPr>
            <w:rFonts w:ascii="Century Schoolbook" w:hAnsi="Century Schoolbook"/>
            <w:sz w:val="28"/>
          </w:rPr>
          <w:t>H2O</w:t>
        </w:r>
      </w:hyperlink>
      <w:r w:rsidRPr="006B11CC">
        <w:rPr>
          <w:rFonts w:ascii="Century Schoolbook" w:hAnsi="Century Schoolbook"/>
          <w:sz w:val="28"/>
        </w:rPr>
        <w:t>. This provides an interface to H2O's high performance, distributed machine learning algorithms on Spark, using R.</w:t>
      </w:r>
      <w:r w:rsidR="00DF5EBD">
        <w:rPr>
          <w:rFonts w:ascii="Century Schoolbook" w:hAnsi="Century Schoolbook"/>
          <w:sz w:val="28"/>
        </w:rPr>
        <w:t xml:space="preserve"> </w:t>
      </w:r>
      <w:r w:rsidR="00DF5EBD" w:rsidRPr="00DF5EBD">
        <w:rPr>
          <w:rFonts w:ascii="Century Schoolbook" w:hAnsi="Century Schoolbook"/>
          <w:sz w:val="28"/>
        </w:rPr>
        <w:t>This package implements basic functionality (creating an H2OContext, showing the H2O Flow interface, and converting between Spark Data</w:t>
      </w:r>
      <w:r w:rsidR="00DF5EBD">
        <w:rPr>
          <w:rFonts w:ascii="Century Schoolbook" w:hAnsi="Century Schoolbook"/>
          <w:sz w:val="28"/>
        </w:rPr>
        <w:t xml:space="preserve"> </w:t>
      </w:r>
      <w:r w:rsidR="00DF5EBD" w:rsidRPr="00DF5EBD">
        <w:rPr>
          <w:rFonts w:ascii="Century Schoolbook" w:hAnsi="Century Schoolbook"/>
          <w:sz w:val="28"/>
        </w:rPr>
        <w:t>Frames and H2O Frames). The main purpose of this package is to provide a connector between sparklyr and H2O's machine learning algorithms.</w:t>
      </w:r>
    </w:p>
    <w:p w14:paraId="3C0240B2" w14:textId="77777777" w:rsidR="00170992" w:rsidRPr="000A2713" w:rsidRDefault="00170992" w:rsidP="000A2713">
      <w:pPr>
        <w:ind w:firstLine="720"/>
        <w:rPr>
          <w:rFonts w:ascii="Century Schoolbook" w:hAnsi="Century Schoolbook"/>
          <w:sz w:val="28"/>
        </w:rPr>
      </w:pPr>
    </w:p>
    <w:p w14:paraId="42579D47" w14:textId="2A462496" w:rsidR="00EE05D1" w:rsidRDefault="00CA44E0" w:rsidP="00EE05D1">
      <w:pPr>
        <w:pStyle w:val="Heading2"/>
      </w:pPr>
      <w:bookmarkStart w:id="5" w:name="_Toc500946661"/>
      <w:r>
        <w:t>Software Installation</w:t>
      </w:r>
      <w:bookmarkEnd w:id="5"/>
    </w:p>
    <w:p w14:paraId="59D89844" w14:textId="7F7CE5E0" w:rsidR="0073474C" w:rsidRPr="0005186C" w:rsidRDefault="005647E2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Download</w:t>
      </w:r>
      <w:r w:rsidR="00A44C1D" w:rsidRPr="0005186C">
        <w:rPr>
          <w:rFonts w:ascii="Century Schoolbook" w:hAnsi="Century Schoolbook"/>
          <w:sz w:val="28"/>
        </w:rPr>
        <w:t xml:space="preserve"> Sparkli</w:t>
      </w:r>
      <w:r w:rsidR="006A1C2F" w:rsidRPr="0005186C">
        <w:rPr>
          <w:rFonts w:ascii="Century Schoolbook" w:hAnsi="Century Schoolbook"/>
          <w:sz w:val="28"/>
        </w:rPr>
        <w:t xml:space="preserve">ng Water </w:t>
      </w:r>
      <w:r w:rsidR="00F313AE" w:rsidRPr="0005186C">
        <w:rPr>
          <w:rFonts w:ascii="Century Schoolbook" w:hAnsi="Century Schoolbook"/>
          <w:sz w:val="28"/>
        </w:rPr>
        <w:t xml:space="preserve">and follow instructions </w:t>
      </w:r>
      <w:r w:rsidR="006A1C2F" w:rsidRPr="0005186C">
        <w:rPr>
          <w:rFonts w:ascii="Century Schoolbook" w:hAnsi="Century Schoolbook"/>
          <w:sz w:val="28"/>
        </w:rPr>
        <w:t xml:space="preserve">from </w:t>
      </w:r>
      <w:hyperlink r:id="rId19" w:history="1">
        <w:r w:rsidR="00121CE4" w:rsidRPr="0005186C">
          <w:rPr>
            <w:rStyle w:val="Hyperlink"/>
            <w:rFonts w:ascii="Century Schoolbook" w:hAnsi="Century Schoolbook"/>
            <w:sz w:val="28"/>
          </w:rPr>
          <w:t>http://h2o-release.s3.amazonaws.com/sparkling-water/rel-2.2/4/index.html</w:t>
        </w:r>
      </w:hyperlink>
    </w:p>
    <w:p w14:paraId="5B14A9DC" w14:textId="77777777" w:rsidR="004F4D21" w:rsidRDefault="004F4D21" w:rsidP="00A87223">
      <w:pPr>
        <w:rPr>
          <w:lang w:eastAsia="ja-JP"/>
        </w:rPr>
      </w:pPr>
    </w:p>
    <w:p w14:paraId="2602887B" w14:textId="215BD55A" w:rsidR="004F4D21" w:rsidRDefault="004F4D21" w:rsidP="00A87223">
      <w:pPr>
        <w:rPr>
          <w:lang w:eastAsia="ja-JP"/>
        </w:rPr>
      </w:pPr>
      <w:r>
        <w:rPr>
          <w:noProof/>
        </w:rPr>
        <w:drawing>
          <wp:inline distT="0" distB="0" distL="0" distR="0" wp14:anchorId="1A07FF7C" wp14:editId="274F1EC3">
            <wp:extent cx="5478780" cy="2430780"/>
            <wp:effectExtent l="0" t="0" r="7620" b="7620"/>
            <wp:docPr id="68" name="Picture 68" descr="../../../../Screen%20Shot%202017-12-12%20at%206.46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Screen%20Shot%202017-12-12%20at%206.46.27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DC9F" w14:textId="16AD7560" w:rsidR="004F4D21" w:rsidRDefault="004F4D21" w:rsidP="00A87223">
      <w:pPr>
        <w:rPr>
          <w:lang w:eastAsia="ja-JP"/>
        </w:rPr>
      </w:pPr>
    </w:p>
    <w:p w14:paraId="2FEAB84F" w14:textId="77777777" w:rsidR="00A87223" w:rsidRPr="00CE1338" w:rsidRDefault="00A87223" w:rsidP="00A87223">
      <w:pPr>
        <w:rPr>
          <w:lang w:eastAsia="ja-JP"/>
        </w:rPr>
      </w:pPr>
    </w:p>
    <w:p w14:paraId="75E62FE8" w14:textId="77777777" w:rsidR="00E4443F" w:rsidRDefault="00E4443F" w:rsidP="00121CE4">
      <w:pPr>
        <w:rPr>
          <w:rFonts w:ascii="Century Schoolbook" w:hAnsi="Century Schoolbook"/>
          <w:sz w:val="28"/>
        </w:rPr>
      </w:pPr>
    </w:p>
    <w:p w14:paraId="71D5E50F" w14:textId="7B4DC72A" w:rsidR="008C3D1C" w:rsidRDefault="008C3D1C" w:rsidP="0005186C">
      <w:pPr>
        <w:pStyle w:val="ListParagraph"/>
        <w:numPr>
          <w:ilvl w:val="0"/>
          <w:numId w:val="43"/>
        </w:numPr>
      </w:pPr>
      <w:r w:rsidRPr="0005186C">
        <w:rPr>
          <w:rFonts w:ascii="Century Schoolbook" w:hAnsi="Century Schoolbook"/>
          <w:sz w:val="28"/>
        </w:rPr>
        <w:t>RSparkling is a R client for the Sparkling Water applications. To use it: Download and unpack Sparkling Water distribution</w:t>
      </w:r>
      <w:r>
        <w:t>.</w:t>
      </w:r>
    </w:p>
    <w:p w14:paraId="6C9DFDD4" w14:textId="093A7941" w:rsidR="008C3D1C" w:rsidRPr="0005186C" w:rsidRDefault="008C3D1C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 xml:space="preserve">Install RSparkling dependency, </w:t>
      </w:r>
      <w:r w:rsidR="0038269B" w:rsidRPr="0005186C">
        <w:rPr>
          <w:rFonts w:ascii="Century Schoolbook" w:hAnsi="Century Schoolbook"/>
          <w:sz w:val="28"/>
        </w:rPr>
        <w:t>Sparkly</w:t>
      </w:r>
      <w:r w:rsidRPr="0005186C">
        <w:rPr>
          <w:rFonts w:ascii="Century Schoolbook" w:hAnsi="Century Schoolbook"/>
          <w:sz w:val="28"/>
        </w:rPr>
        <w:t>:</w:t>
      </w:r>
    </w:p>
    <w:p w14:paraId="7155820A" w14:textId="77777777" w:rsidR="00CF2BF6" w:rsidRPr="0005186C" w:rsidRDefault="00CF2BF6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Install Spark:</w:t>
      </w:r>
    </w:p>
    <w:p w14:paraId="11E7818F" w14:textId="299D3451" w:rsidR="00CF2BF6" w:rsidRPr="00AA1028" w:rsidRDefault="004A74BE" w:rsidP="00AA1028">
      <w:pPr>
        <w:pStyle w:val="ListBullet"/>
        <w:numPr>
          <w:ilvl w:val="0"/>
          <w:numId w:val="0"/>
        </w:numPr>
        <w:rPr>
          <w:rFonts w:asciiTheme="minorHAnsi" w:hAnsiTheme="minorHAnsi" w:cstheme="minorBidi"/>
          <w:color w:val="5F5F5F" w:themeColor="text2" w:themeTint="BF"/>
          <w:lang w:eastAsia="ja-JP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267DC241" wp14:editId="36EF4B12">
            <wp:extent cx="5196889" cy="3273920"/>
            <wp:effectExtent l="0" t="0" r="1016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82" cy="327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2D91" w14:textId="4C108C95" w:rsidR="00D46F58" w:rsidRPr="0005186C" w:rsidRDefault="00CF2BF6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Install H2O of correct version:</w:t>
      </w:r>
    </w:p>
    <w:p w14:paraId="223B64D2" w14:textId="519FAE07" w:rsidR="00CF2BF6" w:rsidRPr="00AA1028" w:rsidRDefault="00AA1028" w:rsidP="00AA1028">
      <w:pPr>
        <w:pStyle w:val="ListParagraph"/>
        <w:rPr>
          <w:rFonts w:ascii="Century Schoolbook" w:hAnsi="Century Schoolbook"/>
          <w:sz w:val="28"/>
        </w:rPr>
      </w:pPr>
      <w:r>
        <w:rPr>
          <w:rFonts w:ascii="Helvetica" w:hAnsi="Helvetica" w:cs="Helvetica"/>
          <w:noProof/>
          <w:lang w:eastAsia="en-US"/>
        </w:rPr>
        <w:drawing>
          <wp:inline distT="0" distB="0" distL="0" distR="0" wp14:anchorId="7E180D6F" wp14:editId="7BC8638A">
            <wp:extent cx="5258193" cy="3088640"/>
            <wp:effectExtent l="0" t="0" r="0" b="101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59" cy="30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26A8" w14:textId="39EADC74" w:rsidR="00CF2BF6" w:rsidRPr="0005186C" w:rsidRDefault="00CF2BF6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Finally, install RSparkling</w:t>
      </w:r>
    </w:p>
    <w:p w14:paraId="63D5D40C" w14:textId="60DA7334" w:rsidR="00D46F58" w:rsidRDefault="00D46F58" w:rsidP="00121CE4">
      <w:pPr>
        <w:pStyle w:val="ListBullet"/>
        <w:numPr>
          <w:ilvl w:val="0"/>
          <w:numId w:val="0"/>
        </w:numPr>
        <w:rPr>
          <w:rFonts w:asciiTheme="minorHAnsi" w:hAnsiTheme="minorHAnsi" w:cstheme="minorBidi"/>
          <w:color w:val="5F5F5F" w:themeColor="text2" w:themeTint="BF"/>
          <w:lang w:eastAsia="ja-JP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734EC58D" wp14:editId="79DBEF1E">
            <wp:extent cx="5486400" cy="188169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18D9" w14:textId="3F731EA5" w:rsidR="00CF2BF6" w:rsidRPr="0005186C" w:rsidRDefault="00CF2BF6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Set Sparkling Water version to be used with R</w:t>
      </w:r>
      <w:r w:rsidR="00170992" w:rsidRPr="0005186C">
        <w:rPr>
          <w:rFonts w:ascii="Century Schoolbook" w:hAnsi="Century Schoolbook"/>
          <w:sz w:val="28"/>
        </w:rPr>
        <w:t>s</w:t>
      </w:r>
      <w:r w:rsidRPr="0005186C">
        <w:rPr>
          <w:rFonts w:ascii="Century Schoolbook" w:hAnsi="Century Schoolbook"/>
          <w:sz w:val="28"/>
        </w:rPr>
        <w:t>parkling</w:t>
      </w:r>
    </w:p>
    <w:p w14:paraId="2CEAACF2" w14:textId="77777777" w:rsidR="00170992" w:rsidRPr="0005186C" w:rsidRDefault="00170992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Connect to Spark</w:t>
      </w:r>
    </w:p>
    <w:p w14:paraId="081C8B4F" w14:textId="43C60E65" w:rsidR="00170992" w:rsidRPr="0005186C" w:rsidRDefault="00170992" w:rsidP="0005186C">
      <w:pPr>
        <w:pStyle w:val="ListParagraph"/>
        <w:numPr>
          <w:ilvl w:val="0"/>
          <w:numId w:val="43"/>
        </w:numPr>
        <w:rPr>
          <w:rFonts w:ascii="Century Schoolbook" w:hAnsi="Century Schoolbook"/>
          <w:sz w:val="28"/>
        </w:rPr>
      </w:pPr>
      <w:r w:rsidRPr="0005186C">
        <w:rPr>
          <w:rFonts w:ascii="Century Schoolbook" w:hAnsi="Century Schoolbook"/>
          <w:sz w:val="28"/>
        </w:rPr>
        <w:t>h2o_context(</w:t>
      </w:r>
      <w:proofErr w:type="spellStart"/>
      <w:r w:rsidRPr="0005186C">
        <w:rPr>
          <w:rFonts w:ascii="Century Schoolbook" w:hAnsi="Century Schoolbook"/>
          <w:sz w:val="28"/>
        </w:rPr>
        <w:t>sc</w:t>
      </w:r>
      <w:proofErr w:type="spellEnd"/>
      <w:r w:rsidRPr="0005186C">
        <w:rPr>
          <w:rFonts w:ascii="Century Schoolbook" w:hAnsi="Century Schoolbook"/>
          <w:sz w:val="28"/>
        </w:rPr>
        <w:t>)</w:t>
      </w:r>
    </w:p>
    <w:p w14:paraId="6C26A9A0" w14:textId="6EA7FE89" w:rsidR="00170992" w:rsidRPr="00170992" w:rsidRDefault="00170992" w:rsidP="00C67E2B">
      <w:pPr>
        <w:pStyle w:val="ListParagraph"/>
        <w:widowControl w:val="0"/>
        <w:autoSpaceDE w:val="0"/>
        <w:autoSpaceDN w:val="0"/>
        <w:adjustRightInd w:val="0"/>
        <w:ind w:left="360"/>
        <w:rPr>
          <w:rFonts w:ascii="Helvetica" w:hAnsi="Helvetica" w:cs="Helvetica"/>
        </w:rPr>
      </w:pPr>
      <w:r>
        <w:rPr>
          <w:noProof/>
          <w:lang w:eastAsia="en-US"/>
        </w:rPr>
        <w:lastRenderedPageBreak/>
        <w:drawing>
          <wp:inline distT="0" distB="0" distL="0" distR="0" wp14:anchorId="413011C6" wp14:editId="0852E1AA">
            <wp:extent cx="8456295" cy="779970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6295" cy="779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1756" w14:textId="05CFAB9B" w:rsidR="00CE1338" w:rsidRDefault="00CE1338" w:rsidP="00CE1338">
      <w:pPr>
        <w:pStyle w:val="ListBullet"/>
        <w:numPr>
          <w:ilvl w:val="0"/>
          <w:numId w:val="0"/>
        </w:numPr>
        <w:ind w:left="360" w:hanging="360"/>
        <w:rPr>
          <w:rFonts w:asciiTheme="minorHAnsi" w:hAnsiTheme="minorHAnsi" w:cstheme="minorBidi"/>
          <w:color w:val="5F5F5F" w:themeColor="text2" w:themeTint="BF"/>
          <w:lang w:eastAsia="ja-JP"/>
        </w:rPr>
      </w:pPr>
    </w:p>
    <w:p w14:paraId="746CAFC7" w14:textId="1EBABF30" w:rsidR="00D46F58" w:rsidRPr="00170992" w:rsidRDefault="00170992" w:rsidP="00C67E2B">
      <w:pPr>
        <w:pStyle w:val="ListParagraph"/>
        <w:numPr>
          <w:ilvl w:val="0"/>
          <w:numId w:val="43"/>
        </w:numPr>
      </w:pPr>
      <w:r>
        <w:lastRenderedPageBreak/>
        <w:t>Testing demo to check H2o is working properly</w:t>
      </w:r>
      <w:r w:rsidR="00CD7DC7">
        <w:t xml:space="preserve"> or not.</w:t>
      </w:r>
    </w:p>
    <w:p w14:paraId="05E97A99" w14:textId="6E01A27A" w:rsidR="004F4D21" w:rsidRDefault="00D46F58" w:rsidP="00170992">
      <w:pPr>
        <w:pStyle w:val="ListBullet"/>
        <w:numPr>
          <w:ilvl w:val="0"/>
          <w:numId w:val="0"/>
        </w:numPr>
        <w:ind w:left="360" w:hanging="360"/>
        <w:rPr>
          <w:rFonts w:asciiTheme="minorHAnsi" w:hAnsiTheme="minorHAnsi" w:cstheme="minorBidi"/>
          <w:color w:val="5F5F5F" w:themeColor="text2" w:themeTint="BF"/>
          <w:lang w:eastAsia="ja-JP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72F7F5F" wp14:editId="096D26F6">
            <wp:extent cx="5486400" cy="5046782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4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13E9" w14:textId="77777777" w:rsidR="00170992" w:rsidRPr="00170992" w:rsidRDefault="00170992" w:rsidP="00170992">
      <w:pPr>
        <w:pStyle w:val="ListBullet"/>
        <w:numPr>
          <w:ilvl w:val="0"/>
          <w:numId w:val="0"/>
        </w:numPr>
        <w:ind w:left="360" w:hanging="360"/>
        <w:rPr>
          <w:rFonts w:asciiTheme="minorHAnsi" w:hAnsiTheme="minorHAnsi" w:cstheme="minorBidi"/>
          <w:color w:val="5F5F5F" w:themeColor="text2" w:themeTint="BF"/>
          <w:lang w:eastAsia="ja-JP"/>
        </w:rPr>
      </w:pPr>
    </w:p>
    <w:p w14:paraId="0092E60C" w14:textId="7FAC7D1C" w:rsidR="00EE05D1" w:rsidRDefault="00CA44E0" w:rsidP="00C77601">
      <w:pPr>
        <w:pStyle w:val="Heading2"/>
      </w:pPr>
      <w:bookmarkStart w:id="6" w:name="_Toc500946662"/>
      <w:r>
        <w:t xml:space="preserve">Download </w:t>
      </w:r>
      <w:r w:rsidR="009927D0">
        <w:t>Data Set</w:t>
      </w:r>
      <w:bookmarkEnd w:id="6"/>
    </w:p>
    <w:p w14:paraId="5F452D3E" w14:textId="3135B508" w:rsidR="00C77601" w:rsidRPr="00E57983" w:rsidRDefault="00C77601" w:rsidP="00C77601">
      <w:pPr>
        <w:rPr>
          <w:rFonts w:ascii="Century Schoolbook" w:hAnsi="Century Schoolbook"/>
          <w:sz w:val="28"/>
        </w:rPr>
      </w:pPr>
      <w:r w:rsidRPr="00C77601">
        <w:rPr>
          <w:rFonts w:ascii="Century Schoolbook" w:hAnsi="Century Schoolbook"/>
          <w:sz w:val="28"/>
        </w:rPr>
        <w:t xml:space="preserve">Downloaded adult </w:t>
      </w:r>
      <w:r w:rsidR="009209A1" w:rsidRPr="00C77601">
        <w:rPr>
          <w:rFonts w:ascii="Century Schoolbook" w:hAnsi="Century Schoolbook"/>
          <w:sz w:val="28"/>
        </w:rPr>
        <w:t xml:space="preserve">data </w:t>
      </w:r>
      <w:r w:rsidR="009209A1">
        <w:rPr>
          <w:rFonts w:ascii="Century Schoolbook" w:hAnsi="Century Schoolbook"/>
          <w:sz w:val="28"/>
        </w:rPr>
        <w:t xml:space="preserve">(adult.data and adult.test) </w:t>
      </w:r>
      <w:r w:rsidRPr="00C77601">
        <w:rPr>
          <w:rFonts w:ascii="Century Schoolbook" w:hAnsi="Century Schoolbook"/>
          <w:sz w:val="28"/>
        </w:rPr>
        <w:t>set from</w:t>
      </w:r>
      <w:r>
        <w:rPr>
          <w:lang w:eastAsia="ja-JP"/>
        </w:rPr>
        <w:t xml:space="preserve"> </w:t>
      </w:r>
      <w:hyperlink r:id="rId26" w:history="1">
        <w:r w:rsidRPr="00434547">
          <w:rPr>
            <w:rStyle w:val="Hyperlink"/>
            <w:rFonts w:ascii="Century Schoolbook" w:hAnsi="Century Schoolbook" w:cstheme="minorBidi"/>
            <w:sz w:val="28"/>
          </w:rPr>
          <w:t>https://archive.ics.uci.edu/ml/datasets/Adult</w:t>
        </w:r>
      </w:hyperlink>
      <w:r w:rsidR="00275C32">
        <w:rPr>
          <w:rFonts w:ascii="Century Schoolbook" w:hAnsi="Century Schoolbook" w:cstheme="minorBidi"/>
          <w:sz w:val="28"/>
        </w:rPr>
        <w:t xml:space="preserve"> into the home R directory</w:t>
      </w:r>
      <w:r w:rsidR="00275C32" w:rsidRPr="00E57983">
        <w:rPr>
          <w:rFonts w:ascii="Century Schoolbook" w:hAnsi="Century Schoolbook"/>
          <w:sz w:val="28"/>
        </w:rPr>
        <w:t>.</w:t>
      </w:r>
      <w:r w:rsidR="00E57983" w:rsidRPr="00E57983">
        <w:rPr>
          <w:rFonts w:ascii="Century Schoolbook" w:hAnsi="Century Schoolbook"/>
          <w:sz w:val="28"/>
        </w:rPr>
        <w:t xml:space="preserve"> Original data has been split up into training and test subsets, but there doesn't seem to be anything particular about that split, so I will combine those two datasets together and split them into training and test as necessary</w:t>
      </w:r>
      <w:r w:rsidR="00E57983">
        <w:rPr>
          <w:rFonts w:ascii="Century Schoolbook" w:hAnsi="Century Schoolbook"/>
          <w:sz w:val="28"/>
        </w:rPr>
        <w:t>.</w:t>
      </w:r>
    </w:p>
    <w:p w14:paraId="23EAA697" w14:textId="77777777" w:rsidR="00EE05D1" w:rsidRDefault="00EE05D1" w:rsidP="004016DD"/>
    <w:p w14:paraId="52C7DF66" w14:textId="7B1111BC" w:rsidR="004C79A4" w:rsidRPr="004C79A4" w:rsidRDefault="004C79A4" w:rsidP="004016DD">
      <w:pPr>
        <w:rPr>
          <w:i/>
          <w:sz w:val="22"/>
        </w:rPr>
      </w:pPr>
      <w:r w:rsidRPr="004C79A4">
        <w:rPr>
          <w:i/>
          <w:sz w:val="22"/>
        </w:rPr>
        <w:t>S</w:t>
      </w:r>
      <w:r w:rsidRPr="004C79A4">
        <w:rPr>
          <w:rFonts w:ascii="Century Schoolbook" w:hAnsi="Century Schoolbook"/>
          <w:i/>
        </w:rPr>
        <w:t>creenshot of adult data from the UCI Machine Learning Repository</w:t>
      </w:r>
    </w:p>
    <w:p w14:paraId="021E36DE" w14:textId="43114377" w:rsidR="00EE05D1" w:rsidRDefault="00B0715D" w:rsidP="004016DD">
      <w:r>
        <w:rPr>
          <w:noProof/>
        </w:rPr>
        <w:lastRenderedPageBreak/>
        <w:drawing>
          <wp:inline distT="0" distB="0" distL="0" distR="0" wp14:anchorId="3D2B09A7" wp14:editId="3DDA0BAC">
            <wp:extent cx="5486400" cy="3390900"/>
            <wp:effectExtent l="0" t="0" r="0" b="12700"/>
            <wp:docPr id="4" name="Picture 4" descr="../../../../Screen%20Shot%202017-12-11%20at%209.3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7-12-11%20at%209.35.17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5744" w14:textId="77777777" w:rsidR="00E93A54" w:rsidRPr="00E93A54" w:rsidRDefault="00E93A54" w:rsidP="00E93A54">
      <w:pPr>
        <w:rPr>
          <w:rFonts w:ascii="Century Schoolbook" w:hAnsi="Century Schoolbook"/>
          <w:sz w:val="28"/>
        </w:rPr>
      </w:pPr>
    </w:p>
    <w:p w14:paraId="79F1E5B5" w14:textId="77777777" w:rsidR="007F2E90" w:rsidRPr="00E93A54" w:rsidRDefault="00E57983" w:rsidP="00E93A54">
      <w:pPr>
        <w:pStyle w:val="ListParagraph"/>
        <w:numPr>
          <w:ilvl w:val="0"/>
          <w:numId w:val="24"/>
        </w:numPr>
        <w:rPr>
          <w:rFonts w:ascii="Century Schoolbook" w:hAnsi="Century Schoolbook"/>
          <w:sz w:val="28"/>
        </w:rPr>
      </w:pPr>
      <w:r>
        <w:t>O</w:t>
      </w:r>
      <w:r w:rsidRPr="00E93A54">
        <w:rPr>
          <w:rFonts w:ascii="Century Schoolbook" w:hAnsi="Century Schoolbook"/>
          <w:sz w:val="28"/>
        </w:rPr>
        <w:t>pen R studio</w:t>
      </w:r>
    </w:p>
    <w:p w14:paraId="6F114118" w14:textId="77777777" w:rsidR="007F2E90" w:rsidRDefault="007F2E90" w:rsidP="004016DD">
      <w:pPr>
        <w:rPr>
          <w:rFonts w:ascii="Century Schoolbook" w:hAnsi="Century Schoolbook"/>
          <w:sz w:val="28"/>
        </w:rPr>
      </w:pPr>
    </w:p>
    <w:p w14:paraId="0106852C" w14:textId="385829C5" w:rsidR="00C77601" w:rsidRPr="00E93A54" w:rsidRDefault="007F2E90" w:rsidP="00E93A54">
      <w:pPr>
        <w:pStyle w:val="ListParagraph"/>
        <w:numPr>
          <w:ilvl w:val="0"/>
          <w:numId w:val="24"/>
        </w:numPr>
        <w:rPr>
          <w:rFonts w:ascii="Century Schoolbook" w:hAnsi="Century Schoolbook"/>
          <w:sz w:val="28"/>
        </w:rPr>
      </w:pPr>
      <w:r w:rsidRPr="00E93A54">
        <w:rPr>
          <w:rFonts w:ascii="Century Schoolbook" w:hAnsi="Century Schoolbook"/>
          <w:sz w:val="28"/>
        </w:rPr>
        <w:t>L</w:t>
      </w:r>
      <w:r w:rsidR="00E57983" w:rsidRPr="00E93A54">
        <w:rPr>
          <w:rFonts w:ascii="Century Schoolbook" w:hAnsi="Century Schoolbook"/>
          <w:sz w:val="28"/>
        </w:rPr>
        <w:t>oad adult.data and</w:t>
      </w:r>
      <w:r w:rsidRPr="00E93A54">
        <w:rPr>
          <w:rFonts w:ascii="Century Schoolbook" w:hAnsi="Century Schoolbook"/>
          <w:sz w:val="28"/>
        </w:rPr>
        <w:t xml:space="preserve"> naming columns. adult.data con</w:t>
      </w:r>
      <w:r w:rsidR="00E57983" w:rsidRPr="00E93A54">
        <w:rPr>
          <w:rFonts w:ascii="Century Schoolbook" w:hAnsi="Century Schoolbook"/>
          <w:sz w:val="28"/>
        </w:rPr>
        <w:t>tains 32,561 observations and 15 variables.</w:t>
      </w:r>
    </w:p>
    <w:p w14:paraId="00086E9C" w14:textId="0D169C47" w:rsidR="007F2E90" w:rsidRDefault="00623BC6" w:rsidP="004016DD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</w:rPr>
        <w:drawing>
          <wp:inline distT="0" distB="0" distL="0" distR="0" wp14:anchorId="50D47907" wp14:editId="2E65A924">
            <wp:extent cx="5486400" cy="533400"/>
            <wp:effectExtent l="0" t="0" r="0" b="0"/>
            <wp:docPr id="13" name="Picture 13" descr="../../../../Screen%20Shot%202017-12-11%20at%2010.14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7-12-11%20at%2010.14.38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6309" w14:textId="77777777" w:rsidR="00623BC6" w:rsidRPr="00E57983" w:rsidRDefault="00623BC6" w:rsidP="004016DD">
      <w:pPr>
        <w:rPr>
          <w:rFonts w:ascii="Century Schoolbook" w:hAnsi="Century Schoolbook"/>
          <w:sz w:val="28"/>
        </w:rPr>
      </w:pPr>
    </w:p>
    <w:p w14:paraId="07BEA74E" w14:textId="77CC0C1D" w:rsidR="007F2E90" w:rsidRPr="00E93A54" w:rsidRDefault="007F2E90" w:rsidP="00E93A54">
      <w:pPr>
        <w:pStyle w:val="ListParagraph"/>
        <w:numPr>
          <w:ilvl w:val="0"/>
          <w:numId w:val="24"/>
        </w:numPr>
        <w:rPr>
          <w:rFonts w:ascii="Century Schoolbook" w:hAnsi="Century Schoolbook"/>
          <w:sz w:val="28"/>
        </w:rPr>
      </w:pPr>
      <w:r w:rsidRPr="00E93A54">
        <w:rPr>
          <w:rFonts w:ascii="Century Schoolbook" w:hAnsi="Century Schoolbook"/>
          <w:sz w:val="28"/>
        </w:rPr>
        <w:t>Load</w:t>
      </w:r>
      <w:r w:rsidRPr="007F2E90">
        <w:t xml:space="preserve"> </w:t>
      </w:r>
      <w:r w:rsidRPr="00E93A54">
        <w:rPr>
          <w:rFonts w:ascii="Century Schoolbook" w:hAnsi="Century Schoolbook"/>
          <w:sz w:val="28"/>
        </w:rPr>
        <w:t>adult.test and naming columns. adult.test contains 16,281 observations and 15 variables.</w:t>
      </w:r>
    </w:p>
    <w:p w14:paraId="028ED494" w14:textId="08456DEF" w:rsidR="00C77601" w:rsidRDefault="00623BC6" w:rsidP="004016DD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</w:rPr>
        <w:drawing>
          <wp:inline distT="0" distB="0" distL="0" distR="0" wp14:anchorId="46E68E8A" wp14:editId="004593D8">
            <wp:extent cx="5486400" cy="520700"/>
            <wp:effectExtent l="0" t="0" r="0" b="12700"/>
            <wp:docPr id="14" name="Picture 14" descr="../../../../Screen%20Shot%202017-12-11%20at%2010.15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7-12-11%20at%2010.15.39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12F6" w14:textId="77777777" w:rsidR="00623BC6" w:rsidRPr="000354EF" w:rsidRDefault="00623BC6" w:rsidP="004016DD">
      <w:pPr>
        <w:rPr>
          <w:rFonts w:ascii="Century Schoolbook" w:hAnsi="Century Schoolbook"/>
          <w:sz w:val="28"/>
        </w:rPr>
      </w:pPr>
    </w:p>
    <w:p w14:paraId="3C7DDB47" w14:textId="68A11A24" w:rsidR="00C77601" w:rsidRPr="00E93A54" w:rsidRDefault="000354EF" w:rsidP="00E93A54">
      <w:pPr>
        <w:pStyle w:val="ListParagraph"/>
        <w:numPr>
          <w:ilvl w:val="0"/>
          <w:numId w:val="24"/>
        </w:numPr>
        <w:rPr>
          <w:rFonts w:ascii="Century Schoolbook" w:hAnsi="Century Schoolbook"/>
          <w:sz w:val="28"/>
        </w:rPr>
      </w:pPr>
      <w:r w:rsidRPr="00E93A54">
        <w:rPr>
          <w:rFonts w:ascii="Century Schoolbook" w:hAnsi="Century Schoolbook"/>
          <w:sz w:val="28"/>
        </w:rPr>
        <w:t>Comb</w:t>
      </w:r>
      <w:r w:rsidR="00D30DD7" w:rsidRPr="00E93A54">
        <w:rPr>
          <w:rFonts w:ascii="Century Schoolbook" w:hAnsi="Century Schoolbook"/>
          <w:sz w:val="28"/>
        </w:rPr>
        <w:t>in</w:t>
      </w:r>
      <w:r w:rsidRPr="00E93A54">
        <w:rPr>
          <w:rFonts w:ascii="Century Schoolbook" w:hAnsi="Century Schoolbook"/>
          <w:sz w:val="28"/>
        </w:rPr>
        <w:t>e adult_data and adult_test to adultDat</w:t>
      </w:r>
    </w:p>
    <w:p w14:paraId="03B14413" w14:textId="7651D64C" w:rsidR="00D30DD7" w:rsidRDefault="00623BC6" w:rsidP="004016DD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</w:rPr>
        <w:drawing>
          <wp:inline distT="0" distB="0" distL="0" distR="0" wp14:anchorId="4C4ACE87" wp14:editId="2D853366">
            <wp:extent cx="5486400" cy="381000"/>
            <wp:effectExtent l="0" t="0" r="0" b="0"/>
            <wp:docPr id="15" name="Picture 15" descr="../../../../Screen%20Shot%202017-12-11%20at%2010.19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7-12-11%20at%2010.19.14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1BF7" w14:textId="762B4DBA" w:rsidR="00623BC6" w:rsidRDefault="00DE6429" w:rsidP="004016DD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</w:rPr>
        <w:lastRenderedPageBreak/>
        <w:drawing>
          <wp:inline distT="0" distB="0" distL="0" distR="0" wp14:anchorId="6026E459" wp14:editId="36084427">
            <wp:extent cx="5486400" cy="2413000"/>
            <wp:effectExtent l="0" t="0" r="0" b="0"/>
            <wp:docPr id="16" name="Picture 16" descr="../../../../Screen%20Shot%202017-12-11%20at%2010.21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7-12-11%20at%2010.21.11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07C3" w14:textId="77777777" w:rsidR="00DE6429" w:rsidRDefault="00DE6429" w:rsidP="004016DD">
      <w:pPr>
        <w:rPr>
          <w:rFonts w:ascii="Century Schoolbook" w:hAnsi="Century Schoolbook"/>
          <w:sz w:val="28"/>
        </w:rPr>
      </w:pPr>
    </w:p>
    <w:p w14:paraId="4D413977" w14:textId="36D777A0" w:rsidR="00DE6429" w:rsidRDefault="00CA44E0" w:rsidP="00DE6429">
      <w:pPr>
        <w:pStyle w:val="Heading2"/>
      </w:pPr>
      <w:bookmarkStart w:id="7" w:name="_Toc500946663"/>
      <w:r>
        <w:t>Clean</w:t>
      </w:r>
      <w:r w:rsidR="00677FAC">
        <w:t>ing</w:t>
      </w:r>
      <w:r>
        <w:t xml:space="preserve"> up the Data Set</w:t>
      </w:r>
      <w:bookmarkEnd w:id="7"/>
    </w:p>
    <w:p w14:paraId="695CF24A" w14:textId="1B384C60" w:rsidR="00DE6429" w:rsidRDefault="0053040F" w:rsidP="00DE6429">
      <w:pPr>
        <w:pStyle w:val="ListParagraph"/>
        <w:numPr>
          <w:ilvl w:val="0"/>
          <w:numId w:val="23"/>
        </w:numPr>
      </w:pPr>
      <w:r>
        <w:t>Removing</w:t>
      </w:r>
      <w:r w:rsidR="00DE6429" w:rsidRPr="00DE6429">
        <w:t xml:space="preserve"> variable "final weight". Now, adultDat contains 48,842 observations and 14 variables.</w:t>
      </w:r>
    </w:p>
    <w:p w14:paraId="773E5454" w14:textId="74421270" w:rsidR="00401305" w:rsidRDefault="006E09D0" w:rsidP="00401305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528E6DD0" wp14:editId="15D700B0">
            <wp:extent cx="5486400" cy="1130300"/>
            <wp:effectExtent l="0" t="0" r="0" b="12700"/>
            <wp:docPr id="17" name="Picture 17" descr="../../../../Screen%20Shot%202017-12-11%20at%2010.39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7-12-11%20at%2010.39.13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9AE8" w14:textId="77777777" w:rsidR="007C2F17" w:rsidRDefault="007C2F17" w:rsidP="00401305">
      <w:pPr>
        <w:pStyle w:val="ListParagraph"/>
        <w:ind w:left="360"/>
      </w:pPr>
    </w:p>
    <w:p w14:paraId="74769C25" w14:textId="20D1F257" w:rsidR="00DE6429" w:rsidRDefault="0053040F" w:rsidP="00DE6429">
      <w:pPr>
        <w:pStyle w:val="ListParagraph"/>
        <w:numPr>
          <w:ilvl w:val="0"/>
          <w:numId w:val="23"/>
        </w:numPr>
      </w:pPr>
      <w:r>
        <w:t>Removing</w:t>
      </w:r>
      <w:r w:rsidR="00DE6429">
        <w:t xml:space="preserve"> </w:t>
      </w:r>
      <w:r w:rsidR="00DE6429" w:rsidRPr="00DE6429">
        <w:t xml:space="preserve">education variable since I will use only </w:t>
      </w:r>
      <w:proofErr w:type="spellStart"/>
      <w:r w:rsidR="00DE6429" w:rsidRPr="00DE6429">
        <w:t>education.num</w:t>
      </w:r>
      <w:proofErr w:type="spellEnd"/>
      <w:r w:rsidR="00DE6429" w:rsidRPr="00DE6429">
        <w:t xml:space="preserve"> instead of education. Now, adultDat contains 48,842 </w:t>
      </w:r>
      <w:r w:rsidR="0014134E" w:rsidRPr="00DE6429">
        <w:t>observations</w:t>
      </w:r>
      <w:r w:rsidR="00DE6429" w:rsidRPr="00DE6429">
        <w:t xml:space="preserve"> and 13 variables.</w:t>
      </w:r>
    </w:p>
    <w:p w14:paraId="25CA3CDD" w14:textId="3839E0EA" w:rsidR="006E09D0" w:rsidRDefault="007C2F17" w:rsidP="006E09D0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478A8C19" wp14:editId="1B2D69A0">
            <wp:extent cx="5486400" cy="927100"/>
            <wp:effectExtent l="0" t="0" r="0" b="12700"/>
            <wp:docPr id="18" name="Picture 18" descr="../../../../Screen%20Shot%202017-12-11%20at%2010.4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7-12-11%20at%2010.40.48%20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7F56" w14:textId="77777777" w:rsidR="007C2F17" w:rsidRDefault="007C2F17" w:rsidP="006E09D0">
      <w:pPr>
        <w:pStyle w:val="ListParagraph"/>
        <w:ind w:left="360"/>
      </w:pPr>
    </w:p>
    <w:p w14:paraId="51AB2148" w14:textId="1948F32C" w:rsidR="00DE6429" w:rsidRDefault="0053040F" w:rsidP="00DE6429">
      <w:pPr>
        <w:pStyle w:val="ListParagraph"/>
        <w:numPr>
          <w:ilvl w:val="0"/>
          <w:numId w:val="23"/>
        </w:numPr>
      </w:pPr>
      <w:r>
        <w:t>Reordering</w:t>
      </w:r>
      <w:r w:rsidR="0014134E" w:rsidRPr="0014134E">
        <w:t xml:space="preserve"> columns; continuous variables followed by categorical variables</w:t>
      </w:r>
    </w:p>
    <w:p w14:paraId="1F7636EB" w14:textId="447D16DB" w:rsidR="007C2F17" w:rsidRDefault="00F06BAE" w:rsidP="00F06BAE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24414AA4" wp14:editId="3898D712">
            <wp:extent cx="5486400" cy="927100"/>
            <wp:effectExtent l="0" t="0" r="0" b="12700"/>
            <wp:docPr id="20" name="Picture 20" descr="../../../../Screen%20Shot%202017-12-11%20at%2010.4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Screen%20Shot%202017-12-11%20at%2010.40.48%20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99D1" w14:textId="77777777" w:rsidR="00F06BAE" w:rsidRDefault="00F06BAE" w:rsidP="00F06BAE">
      <w:pPr>
        <w:pStyle w:val="ListParagraph"/>
        <w:ind w:left="360"/>
      </w:pPr>
    </w:p>
    <w:p w14:paraId="644A2217" w14:textId="2DCBE182" w:rsidR="0053040F" w:rsidRDefault="0053040F" w:rsidP="00DE6429">
      <w:pPr>
        <w:pStyle w:val="ListParagraph"/>
        <w:numPr>
          <w:ilvl w:val="0"/>
          <w:numId w:val="23"/>
        </w:numPr>
      </w:pPr>
      <w:r w:rsidRPr="0053040F">
        <w:t>Cleaning up income variable (Dependent variable). Reducing levels from 4 (&lt;=50K, &gt;50K, &lt;=50K. and &gt;50K.) to 2 (&lt;=50K and &gt;50K)</w:t>
      </w:r>
    </w:p>
    <w:p w14:paraId="49339AA0" w14:textId="421B9F27" w:rsidR="00F06BAE" w:rsidRDefault="0092011B" w:rsidP="00F06BAE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7082FC59" wp14:editId="2814D427">
            <wp:extent cx="5486400" cy="1181100"/>
            <wp:effectExtent l="0" t="0" r="0" b="12700"/>
            <wp:docPr id="21" name="Picture 21" descr="../../../../Screen%20Shot%202017-12-11%20at%2010.45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Screen%20Shot%202017-12-11%20at%2010.45.21%20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A292" w14:textId="24496522" w:rsidR="0053040F" w:rsidRDefault="0053040F" w:rsidP="00DE6429">
      <w:pPr>
        <w:pStyle w:val="ListParagraph"/>
        <w:numPr>
          <w:ilvl w:val="0"/>
          <w:numId w:val="23"/>
        </w:numPr>
      </w:pPr>
      <w:r>
        <w:t xml:space="preserve">Cleaning up </w:t>
      </w:r>
      <w:proofErr w:type="spellStart"/>
      <w:r>
        <w:t>marit</w:t>
      </w:r>
      <w:r w:rsidRPr="0053040F">
        <w:t>al_status</w:t>
      </w:r>
      <w:proofErr w:type="spellEnd"/>
      <w:r w:rsidRPr="0053040F">
        <w:t>. reduced levels to 2 (Married and Single)</w:t>
      </w:r>
    </w:p>
    <w:p w14:paraId="38B583D8" w14:textId="2C5EC1CE" w:rsidR="0092011B" w:rsidRDefault="0051334A" w:rsidP="0092011B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7B512CE8" wp14:editId="3F43F019">
            <wp:extent cx="5486400" cy="2565400"/>
            <wp:effectExtent l="0" t="0" r="0" b="0"/>
            <wp:docPr id="22" name="Picture 22" descr="../../../../Screen%20Shot%202017-12-11%20at%2010.46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Screen%20Shot%202017-12-11%20at%2010.46.59%20P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DC3B1" w14:textId="77777777" w:rsidR="0051334A" w:rsidRDefault="0051334A" w:rsidP="0092011B">
      <w:pPr>
        <w:pStyle w:val="ListParagraph"/>
        <w:ind w:left="360"/>
      </w:pPr>
    </w:p>
    <w:p w14:paraId="49197692" w14:textId="012D9D93" w:rsidR="00401305" w:rsidRDefault="00401305" w:rsidP="00DE6429">
      <w:pPr>
        <w:pStyle w:val="ListParagraph"/>
        <w:numPr>
          <w:ilvl w:val="0"/>
          <w:numId w:val="23"/>
        </w:numPr>
      </w:pPr>
      <w:proofErr w:type="spellStart"/>
      <w:r w:rsidRPr="00401305">
        <w:t>Native_country</w:t>
      </w:r>
      <w:proofErr w:type="spellEnd"/>
      <w:r w:rsidRPr="00401305">
        <w:t xml:space="preserve"> variable. Reduced levels to 2 (US and Non-US)</w:t>
      </w:r>
    </w:p>
    <w:p w14:paraId="647D8049" w14:textId="77777777" w:rsidR="0051334A" w:rsidRDefault="0051334A" w:rsidP="0051334A">
      <w:pPr>
        <w:pStyle w:val="ListParagraph"/>
        <w:ind w:left="360"/>
      </w:pPr>
    </w:p>
    <w:p w14:paraId="3E893E8F" w14:textId="4B67B452" w:rsidR="0051334A" w:rsidRDefault="0051334A" w:rsidP="0051334A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3A5D5F51" wp14:editId="7C4DB00C">
            <wp:extent cx="5486400" cy="1714500"/>
            <wp:effectExtent l="0" t="0" r="0" b="12700"/>
            <wp:docPr id="23" name="Picture 23" descr="../../../../Screen%20Shot%202017-12-11%20at%2010.48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Screen%20Shot%202017-12-11%20at%2010.48.01%20P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49D6" w14:textId="77777777" w:rsidR="0051334A" w:rsidRDefault="0051334A" w:rsidP="0051334A">
      <w:pPr>
        <w:pStyle w:val="ListParagraph"/>
        <w:ind w:left="360"/>
      </w:pPr>
    </w:p>
    <w:p w14:paraId="4E02B09F" w14:textId="35D11F19" w:rsidR="00401305" w:rsidRDefault="00401305" w:rsidP="00DE6429">
      <w:pPr>
        <w:pStyle w:val="ListParagraph"/>
        <w:numPr>
          <w:ilvl w:val="0"/>
          <w:numId w:val="23"/>
        </w:numPr>
      </w:pPr>
      <w:r w:rsidRPr="00401305">
        <w:t xml:space="preserve">Cleaning up occupation variable. reduced levels to 13. Removed rows with </w:t>
      </w:r>
      <w:proofErr w:type="gramStart"/>
      <w:r w:rsidRPr="00401305">
        <w:t>" ?</w:t>
      </w:r>
      <w:proofErr w:type="gramEnd"/>
      <w:r w:rsidRPr="00401305">
        <w:t>" and " Armed-Forces"</w:t>
      </w:r>
    </w:p>
    <w:p w14:paraId="6E75244C" w14:textId="19EF88D8" w:rsidR="0051334A" w:rsidRDefault="0051334A" w:rsidP="0051334A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6553FC09" wp14:editId="19242015">
            <wp:extent cx="5486400" cy="1752600"/>
            <wp:effectExtent l="0" t="0" r="0" b="0"/>
            <wp:docPr id="24" name="Picture 24" descr="../../../../Screen%20Shot%202017-12-11%20at%2010.49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Screen%20Shot%202017-12-11%20at%2010.49.15%20P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7753" w14:textId="77777777" w:rsidR="0051334A" w:rsidRDefault="0051334A" w:rsidP="0051334A">
      <w:pPr>
        <w:pStyle w:val="ListParagraph"/>
        <w:ind w:left="360"/>
      </w:pPr>
    </w:p>
    <w:p w14:paraId="4C3BC95A" w14:textId="5A40054F" w:rsidR="0051334A" w:rsidRDefault="00401305" w:rsidP="0051334A">
      <w:pPr>
        <w:pStyle w:val="ListParagraph"/>
        <w:numPr>
          <w:ilvl w:val="0"/>
          <w:numId w:val="23"/>
        </w:numPr>
      </w:pPr>
      <w:r w:rsidRPr="00401305">
        <w:t>Cleaning up race variable. Reduced to 2 levels (White and Non-White</w:t>
      </w:r>
      <w:r>
        <w:t>)</w:t>
      </w:r>
    </w:p>
    <w:p w14:paraId="1EFE67C8" w14:textId="3323C264" w:rsidR="0051334A" w:rsidRDefault="0051334A" w:rsidP="0051334A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4CADDE5C" wp14:editId="3FB476B0">
            <wp:extent cx="5473700" cy="1270000"/>
            <wp:effectExtent l="0" t="0" r="12700" b="0"/>
            <wp:docPr id="25" name="Picture 25" descr="../../../../Screen%20Shot%202017-12-11%20at%2010.50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Screen%20Shot%202017-12-11%20at%2010.50.16%20P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539C" w14:textId="77777777" w:rsidR="0051334A" w:rsidRDefault="0051334A" w:rsidP="0051334A">
      <w:pPr>
        <w:pStyle w:val="ListParagraph"/>
        <w:ind w:left="360"/>
      </w:pPr>
    </w:p>
    <w:p w14:paraId="456AF285" w14:textId="752D91E1" w:rsidR="00401305" w:rsidRDefault="00401305" w:rsidP="00DE6429">
      <w:pPr>
        <w:pStyle w:val="ListParagraph"/>
        <w:numPr>
          <w:ilvl w:val="0"/>
          <w:numId w:val="23"/>
        </w:numPr>
      </w:pPr>
      <w:r w:rsidRPr="00401305">
        <w:t xml:space="preserve">Cleaning up </w:t>
      </w:r>
      <w:proofErr w:type="spellStart"/>
      <w:r w:rsidRPr="00401305">
        <w:t>work_class</w:t>
      </w:r>
      <w:proofErr w:type="spellEnd"/>
      <w:r w:rsidRPr="00401305">
        <w:t xml:space="preserve"> variable. reduced levels to 3 (Private, </w:t>
      </w:r>
      <w:proofErr w:type="spellStart"/>
      <w:r w:rsidRPr="00401305">
        <w:t>gov</w:t>
      </w:r>
      <w:proofErr w:type="spellEnd"/>
      <w:r w:rsidRPr="00401305">
        <w:t>, and Self-</w:t>
      </w:r>
      <w:proofErr w:type="spellStart"/>
      <w:r w:rsidRPr="00401305">
        <w:t>emp</w:t>
      </w:r>
      <w:proofErr w:type="spellEnd"/>
      <w:r w:rsidRPr="00401305">
        <w:t>). Removed levels " Without-pay" and " Never-worked"</w:t>
      </w:r>
    </w:p>
    <w:p w14:paraId="3C5037DC" w14:textId="5F312D27" w:rsidR="0051334A" w:rsidRDefault="00F0185E" w:rsidP="0051334A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3BA7E379" wp14:editId="2AA38BA6">
            <wp:extent cx="5486400" cy="2641600"/>
            <wp:effectExtent l="0" t="0" r="0" b="0"/>
            <wp:docPr id="26" name="Picture 26" descr="../../../../Screen%20Shot%202017-12-11%20at%2010.51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Screen%20Shot%202017-12-11%20at%2010.51.10%20P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26CD" w14:textId="77777777" w:rsidR="00F0185E" w:rsidRDefault="00F0185E" w:rsidP="0051334A">
      <w:pPr>
        <w:pStyle w:val="ListParagraph"/>
        <w:ind w:left="360"/>
      </w:pPr>
    </w:p>
    <w:p w14:paraId="70426AEF" w14:textId="728F2B51" w:rsidR="00401305" w:rsidRDefault="00401305" w:rsidP="00F0185E">
      <w:pPr>
        <w:pStyle w:val="ListParagraph"/>
        <w:ind w:left="360"/>
      </w:pPr>
      <w:r w:rsidRPr="00401305">
        <w:t xml:space="preserve">adultDat after </w:t>
      </w:r>
      <w:r w:rsidR="00255996" w:rsidRPr="00401305">
        <w:t>cleaning</w:t>
      </w:r>
      <w:r w:rsidRPr="00401305">
        <w:t xml:space="preserve"> up</w:t>
      </w:r>
    </w:p>
    <w:p w14:paraId="022127D6" w14:textId="5A958CC2" w:rsidR="00F0185E" w:rsidRPr="00DE6429" w:rsidRDefault="00F0185E" w:rsidP="00F0185E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5CDF97BC" wp14:editId="7F78DBCF">
            <wp:extent cx="5486400" cy="2806700"/>
            <wp:effectExtent l="0" t="0" r="0" b="12700"/>
            <wp:docPr id="27" name="Picture 27" descr="../../../../Screen%20Shot%202017-12-11%20at%2010.52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Screen%20Shot%202017-12-11%20at%2010.52.20%20P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846D" w14:textId="77777777" w:rsidR="00DE6429" w:rsidRDefault="00DE6429" w:rsidP="004016DD">
      <w:pPr>
        <w:rPr>
          <w:rFonts w:ascii="Century Schoolbook" w:hAnsi="Century Schoolbook"/>
          <w:sz w:val="28"/>
        </w:rPr>
      </w:pPr>
    </w:p>
    <w:p w14:paraId="7DDF4024" w14:textId="497D2010" w:rsidR="00CA649A" w:rsidRDefault="00CA44E0" w:rsidP="00CA649A">
      <w:pPr>
        <w:pStyle w:val="Heading2"/>
      </w:pPr>
      <w:bookmarkStart w:id="8" w:name="_Toc500946664"/>
      <w:r>
        <w:t>Data Visualization</w:t>
      </w:r>
      <w:bookmarkEnd w:id="8"/>
    </w:p>
    <w:p w14:paraId="2D785BC2" w14:textId="267D1EED" w:rsidR="00ED47FE" w:rsidRDefault="00ED47FE" w:rsidP="00ED47FE">
      <w:pPr>
        <w:pStyle w:val="ListParagraph"/>
        <w:numPr>
          <w:ilvl w:val="0"/>
          <w:numId w:val="26"/>
        </w:numPr>
      </w:pPr>
      <w:r w:rsidRPr="00ED47FE">
        <w:t>Plotting quantitative variables against income</w:t>
      </w:r>
    </w:p>
    <w:p w14:paraId="7626F056" w14:textId="7CA9B894" w:rsidR="00ED47FE" w:rsidRDefault="00ED47FE" w:rsidP="00ED47FE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113DEB98" wp14:editId="68F0E5B8">
            <wp:extent cx="5486400" cy="1143000"/>
            <wp:effectExtent l="0" t="0" r="0" b="0"/>
            <wp:docPr id="28" name="Picture 28" descr="../../../../Screen%20Shot%202017-12-11%20at%2010.56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Screen%20Shot%202017-12-11%20at%2010.56.40%20P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05D2" w14:textId="0C822700" w:rsidR="00ED47FE" w:rsidRDefault="00ED47FE" w:rsidP="00ED47FE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2926ED28" wp14:editId="2EC31179">
            <wp:extent cx="5473700" cy="2755900"/>
            <wp:effectExtent l="0" t="0" r="12700" b="12700"/>
            <wp:docPr id="29" name="Picture 29" descr="../../../../Screen%20Shot%202017-12-11%20at%2010.57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Screen%20Shot%202017-12-11%20at%2010.57.32%20P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EEE2" w14:textId="49C5F45C" w:rsidR="00ED47FE" w:rsidRDefault="00ED47FE" w:rsidP="00ED47FE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610510A9" wp14:editId="1C823207">
            <wp:extent cx="5486400" cy="3657600"/>
            <wp:effectExtent l="0" t="0" r="0" b="0"/>
            <wp:docPr id="30" name="Picture 30" descr="../../../../Screen%20Shot%202017-12-11%20at%2010.5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Screen%20Shot%202017-12-11%20at%2010.57.45%20PM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D455" w14:textId="6846909E" w:rsidR="00ED47FE" w:rsidRDefault="00ED47FE" w:rsidP="00ED47FE">
      <w:pPr>
        <w:pStyle w:val="ListParagraph"/>
        <w:numPr>
          <w:ilvl w:val="0"/>
          <w:numId w:val="26"/>
        </w:numPr>
      </w:pPr>
      <w:r w:rsidRPr="00ED47FE">
        <w:t>Plotting of Categorical Variables</w:t>
      </w:r>
    </w:p>
    <w:p w14:paraId="6ECE9935" w14:textId="77777777" w:rsidR="00BD28A8" w:rsidRDefault="00BD28A8" w:rsidP="00BD28A8">
      <w:pPr>
        <w:pStyle w:val="ListParagraph"/>
        <w:ind w:left="360"/>
      </w:pPr>
    </w:p>
    <w:p w14:paraId="06D87334" w14:textId="77777777" w:rsidR="00BD28A8" w:rsidRDefault="00BD28A8" w:rsidP="00BD28A8">
      <w:pPr>
        <w:pStyle w:val="ListParagraph"/>
        <w:ind w:left="360"/>
      </w:pPr>
    </w:p>
    <w:p w14:paraId="38C84990" w14:textId="77777777" w:rsidR="00BD28A8" w:rsidRDefault="00BD28A8" w:rsidP="00BD28A8">
      <w:pPr>
        <w:pStyle w:val="ListParagraph"/>
        <w:ind w:left="360"/>
      </w:pPr>
    </w:p>
    <w:p w14:paraId="76BAF193" w14:textId="77777777" w:rsidR="00BD28A8" w:rsidRDefault="00BD28A8" w:rsidP="00BD28A8">
      <w:pPr>
        <w:pStyle w:val="ListParagraph"/>
        <w:ind w:left="360"/>
      </w:pPr>
    </w:p>
    <w:p w14:paraId="7CD2938D" w14:textId="77777777" w:rsidR="00BD28A8" w:rsidRDefault="00BD28A8" w:rsidP="00BD28A8">
      <w:pPr>
        <w:pStyle w:val="ListParagraph"/>
        <w:ind w:left="360"/>
      </w:pPr>
    </w:p>
    <w:p w14:paraId="357391DE" w14:textId="77777777" w:rsidR="00BD28A8" w:rsidRDefault="00BD28A8" w:rsidP="00BD28A8">
      <w:pPr>
        <w:pStyle w:val="ListParagraph"/>
        <w:ind w:left="360"/>
      </w:pPr>
    </w:p>
    <w:p w14:paraId="3EDFDF4C" w14:textId="5DE9037E" w:rsidR="00553D7F" w:rsidRDefault="00553D7F" w:rsidP="00BD28A8">
      <w:pPr>
        <w:pStyle w:val="ListParagraph"/>
        <w:ind w:left="360"/>
      </w:pPr>
    </w:p>
    <w:p w14:paraId="7504A433" w14:textId="2D864EC3" w:rsidR="00BD28A8" w:rsidRDefault="00BD28A8" w:rsidP="00BD28A8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5C247454" wp14:editId="5967DC3C">
            <wp:extent cx="5486400" cy="5448300"/>
            <wp:effectExtent l="0" t="0" r="0" b="12700"/>
            <wp:docPr id="32" name="Picture 32" descr="../../../../Screen%20Shot%202017-12-11%20at%2011.01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Screen%20Shot%202017-12-11%20at%2011.01.47%20P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975A" w14:textId="77777777" w:rsidR="00553D7F" w:rsidRDefault="00553D7F" w:rsidP="00BD28A8">
      <w:pPr>
        <w:pStyle w:val="ListParagraph"/>
        <w:ind w:left="360"/>
      </w:pPr>
    </w:p>
    <w:p w14:paraId="08F06FA1" w14:textId="6F0F3BAC" w:rsidR="00553D7F" w:rsidRDefault="00553D7F" w:rsidP="00BD28A8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2041F32F" wp14:editId="5EC1C9E5">
            <wp:extent cx="5486400" cy="1041400"/>
            <wp:effectExtent l="0" t="0" r="0" b="0"/>
            <wp:docPr id="35" name="Picture 35" descr="../../../../Screen%20Shot%202017-12-11%20at%2011.05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Screen%20Shot%202017-12-11%20at%2011.05.09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5F6E" w14:textId="77777777" w:rsidR="00553D7F" w:rsidRDefault="00553D7F" w:rsidP="00BD28A8">
      <w:pPr>
        <w:pStyle w:val="ListParagraph"/>
        <w:ind w:left="360"/>
      </w:pPr>
    </w:p>
    <w:p w14:paraId="36712B0C" w14:textId="06FC712C" w:rsidR="00553D7F" w:rsidRDefault="00553D7F" w:rsidP="00BD28A8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7256B522" wp14:editId="1DDB73F6">
            <wp:extent cx="5486400" cy="876300"/>
            <wp:effectExtent l="0" t="0" r="0" b="12700"/>
            <wp:docPr id="38" name="Picture 38" descr="../../../../Screen%20Shot%202017-12-11%20at%2011.10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Screen%20Shot%202017-12-11%20at%2011.10.08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48E9" w14:textId="10F1CB8B" w:rsidR="00553D7F" w:rsidRDefault="00553D7F" w:rsidP="00BD28A8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1B66E605" wp14:editId="1521B6A4">
            <wp:extent cx="5995035" cy="2595073"/>
            <wp:effectExtent l="0" t="0" r="0" b="0"/>
            <wp:docPr id="39" name="Picture 39" descr="../../../../Screen%20Shot%202017-12-11%20at%2011.11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Screen%20Shot%202017-12-11%20at%2011.11.01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760" cy="26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E832" w14:textId="2CCD6002" w:rsidR="00553D7F" w:rsidRDefault="00553D7F" w:rsidP="00BD28A8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6DC37A7D" wp14:editId="5AF22DDA">
            <wp:extent cx="5995035" cy="3857916"/>
            <wp:effectExtent l="0" t="0" r="0" b="3175"/>
            <wp:docPr id="36" name="Picture 36" descr="../../../../Screen%20Shot%202017-12-11%20at%2011.02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Screen%20Shot%202017-12-11%20at%2011.02.50%20PM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27" cy="38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562F" w14:textId="77777777" w:rsidR="00553D7F" w:rsidRDefault="00553D7F" w:rsidP="00BD28A8">
      <w:pPr>
        <w:pStyle w:val="ListParagraph"/>
        <w:ind w:left="360"/>
      </w:pPr>
    </w:p>
    <w:p w14:paraId="5DC7096E" w14:textId="77777777" w:rsidR="00BD28A8" w:rsidRDefault="00BD28A8" w:rsidP="00BD28A8"/>
    <w:p w14:paraId="148854C0" w14:textId="73AE834F" w:rsidR="00553D7F" w:rsidRDefault="00553D7F" w:rsidP="00BD28A8"/>
    <w:p w14:paraId="4F37DFA6" w14:textId="77777777" w:rsidR="00553D7F" w:rsidRDefault="00553D7F" w:rsidP="00553D7F"/>
    <w:p w14:paraId="34264CA3" w14:textId="77777777" w:rsidR="00553D7F" w:rsidRDefault="00553D7F" w:rsidP="00553D7F"/>
    <w:p w14:paraId="3C56CA07" w14:textId="77777777" w:rsidR="00553D7F" w:rsidRDefault="00553D7F" w:rsidP="00553D7F"/>
    <w:p w14:paraId="68914CF3" w14:textId="77777777" w:rsidR="00553D7F" w:rsidRDefault="00553D7F" w:rsidP="00553D7F"/>
    <w:p w14:paraId="428D2F38" w14:textId="2F6C36BA" w:rsidR="00D30DD7" w:rsidRPr="00553D7F" w:rsidRDefault="00553D7F" w:rsidP="004016DD">
      <w:r>
        <w:rPr>
          <w:noProof/>
        </w:rPr>
        <w:lastRenderedPageBreak/>
        <w:drawing>
          <wp:inline distT="0" distB="0" distL="0" distR="0" wp14:anchorId="3624ED65" wp14:editId="53B0A2BC">
            <wp:extent cx="6223635" cy="3927677"/>
            <wp:effectExtent l="0" t="0" r="0" b="9525"/>
            <wp:docPr id="37" name="Picture 37" descr="../../../../Screen%20Shot%202017-12-11%20at%2011.05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Screen%20Shot%202017-12-11%20at%2011.05.32%20P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876" cy="393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F726" w14:textId="5F3C82A1" w:rsidR="00553D7F" w:rsidRPr="000354EF" w:rsidRDefault="00553D7F" w:rsidP="004016DD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</w:rPr>
        <w:lastRenderedPageBreak/>
        <w:drawing>
          <wp:inline distT="0" distB="0" distL="0" distR="0" wp14:anchorId="7943F223" wp14:editId="754B39D1">
            <wp:extent cx="6223635" cy="3705234"/>
            <wp:effectExtent l="0" t="0" r="0" b="3175"/>
            <wp:docPr id="41" name="Picture 41" descr="../../../../Screen%20Shot%202017-12-11%20at%2011.12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Screen%20Shot%202017-12-11%20at%2011.12.40%20P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534" cy="371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Schoolbook" w:hAnsi="Century Schoolbook"/>
          <w:noProof/>
          <w:sz w:val="28"/>
        </w:rPr>
        <w:drawing>
          <wp:inline distT="0" distB="0" distL="0" distR="0" wp14:anchorId="3C239388" wp14:editId="3E4F6262">
            <wp:extent cx="5880735" cy="3643054"/>
            <wp:effectExtent l="0" t="0" r="12065" b="0"/>
            <wp:docPr id="40" name="Picture 40" descr="../../../../Screen%20Shot%202017-12-11%20at%2011.12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Screen%20Shot%202017-12-11%20at%2011.12.01%20PM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02" cy="366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6419" w14:textId="77777777" w:rsidR="00C77601" w:rsidRDefault="00C77601" w:rsidP="004016DD"/>
    <w:p w14:paraId="06A1F325" w14:textId="77777777" w:rsidR="00C77601" w:rsidRDefault="00C77601" w:rsidP="004016DD"/>
    <w:p w14:paraId="0DF980AD" w14:textId="77777777" w:rsidR="00C77601" w:rsidRDefault="00C77601" w:rsidP="004016DD"/>
    <w:p w14:paraId="37CA2319" w14:textId="77777777" w:rsidR="00C77601" w:rsidRDefault="00C77601" w:rsidP="004016DD"/>
    <w:p w14:paraId="60B13D0A" w14:textId="77777777" w:rsidR="00C77601" w:rsidRDefault="00C77601" w:rsidP="004016DD"/>
    <w:p w14:paraId="50041524" w14:textId="7F7E1C03" w:rsidR="00D73613" w:rsidRDefault="00CA44E0" w:rsidP="000D0EA0">
      <w:pPr>
        <w:pStyle w:val="Heading2"/>
      </w:pPr>
      <w:bookmarkStart w:id="9" w:name="_Toc500946665"/>
      <w:r>
        <w:lastRenderedPageBreak/>
        <w:t>Deep Learning Using Sparkling Water</w:t>
      </w:r>
      <w:bookmarkEnd w:id="9"/>
      <w:r w:rsidR="00D73613">
        <w:t xml:space="preserve"> </w:t>
      </w:r>
    </w:p>
    <w:p w14:paraId="27BCEBEA" w14:textId="77777777" w:rsidR="00D73613" w:rsidRDefault="00D73613" w:rsidP="000D0EA0">
      <w:pPr>
        <w:pStyle w:val="Heading2"/>
      </w:pPr>
    </w:p>
    <w:p w14:paraId="1037A3BF" w14:textId="2AD41C32" w:rsidR="000D0EA0" w:rsidRDefault="004C6F7A" w:rsidP="00D73613">
      <w:pPr>
        <w:pStyle w:val="Heading3"/>
      </w:pPr>
      <w:bookmarkStart w:id="10" w:name="_Toc500946666"/>
      <w:r>
        <w:t>Preparation of Data</w:t>
      </w:r>
      <w:bookmarkEnd w:id="10"/>
    </w:p>
    <w:p w14:paraId="58D14CB9" w14:textId="1B1B6F92" w:rsidR="00C77601" w:rsidRDefault="00F61E4F" w:rsidP="004016DD">
      <w:pPr>
        <w:pStyle w:val="ListParagraph"/>
        <w:numPr>
          <w:ilvl w:val="0"/>
          <w:numId w:val="27"/>
        </w:numPr>
      </w:pPr>
      <w:r>
        <w:t>Loading packages: rsparkling, sparklyr,</w:t>
      </w:r>
      <w:r w:rsidR="00114D40">
        <w:t xml:space="preserve"> </w:t>
      </w:r>
      <w:r>
        <w:t>h2</w:t>
      </w:r>
      <w:r w:rsidR="00891FFE">
        <w:t xml:space="preserve">o, </w:t>
      </w:r>
      <w:proofErr w:type="spellStart"/>
      <w:r w:rsidR="00891FFE">
        <w:t>dplyr</w:t>
      </w:r>
      <w:proofErr w:type="spellEnd"/>
      <w:r>
        <w:t>. H20 connection is successful.</w:t>
      </w:r>
    </w:p>
    <w:p w14:paraId="7079381C" w14:textId="38BAEE5D" w:rsidR="00C77601" w:rsidRDefault="008C2761" w:rsidP="00E7635D">
      <w:pPr>
        <w:ind w:left="360"/>
      </w:pPr>
      <w:r>
        <w:rPr>
          <w:noProof/>
        </w:rPr>
        <w:drawing>
          <wp:inline distT="0" distB="0" distL="0" distR="0" wp14:anchorId="706D3178" wp14:editId="50DFE758">
            <wp:extent cx="5486400" cy="3416300"/>
            <wp:effectExtent l="0" t="0" r="0" b="12700"/>
            <wp:docPr id="42" name="Picture 42" descr="../../../../Screen%20Shot%202017-12-11%20at%2011.32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Screen%20Shot%202017-12-11%20at%2011.32.14%20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23C9" w14:textId="77777777" w:rsidR="00F61E4F" w:rsidRDefault="00F61E4F" w:rsidP="004016DD"/>
    <w:p w14:paraId="11F26625" w14:textId="42C94502" w:rsidR="00C77601" w:rsidRDefault="00F61E4F" w:rsidP="004016DD">
      <w:pPr>
        <w:pStyle w:val="ListParagraph"/>
        <w:numPr>
          <w:ilvl w:val="0"/>
          <w:numId w:val="27"/>
        </w:numPr>
      </w:pPr>
      <w:r>
        <w:t>Initialized local park connection and copied adultDat data set into spark.</w:t>
      </w:r>
    </w:p>
    <w:p w14:paraId="1B454F51" w14:textId="39868A95" w:rsidR="00C77601" w:rsidRDefault="00F61E4F" w:rsidP="00E7635D">
      <w:pPr>
        <w:ind w:left="360"/>
      </w:pPr>
      <w:r>
        <w:rPr>
          <w:noProof/>
        </w:rPr>
        <w:drawing>
          <wp:inline distT="0" distB="0" distL="0" distR="0" wp14:anchorId="2FFC1B6A" wp14:editId="239C2D67">
            <wp:extent cx="5486400" cy="1460500"/>
            <wp:effectExtent l="0" t="0" r="0" b="12700"/>
            <wp:docPr id="43" name="Picture 43" descr="../../../../Screen%20Shot%202017-12-11%20at%2011.35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Screen%20Shot%202017-12-11%20at%2011.35.58%20P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A0E7" w14:textId="77777777" w:rsidR="00C77601" w:rsidRDefault="00C77601" w:rsidP="004016DD"/>
    <w:p w14:paraId="2C29ACE3" w14:textId="057338C6" w:rsidR="00C77601" w:rsidRDefault="00F61E4F" w:rsidP="00F61E4F">
      <w:pPr>
        <w:pStyle w:val="ListParagraph"/>
        <w:numPr>
          <w:ilvl w:val="0"/>
          <w:numId w:val="27"/>
        </w:numPr>
      </w:pPr>
      <w:r w:rsidRPr="00F61E4F">
        <w:t>Converting Spark Data</w:t>
      </w:r>
      <w:r>
        <w:t xml:space="preserve"> </w:t>
      </w:r>
      <w:r w:rsidRPr="00F61E4F">
        <w:t>Frames to h2o Frames. Then h2o R interface can be used to train H2O machine learning/ deep learning algorithms on the data.</w:t>
      </w:r>
    </w:p>
    <w:p w14:paraId="2A56AAC9" w14:textId="77777777" w:rsidR="00E7635D" w:rsidRDefault="00E7635D" w:rsidP="00F61E4F">
      <w:pPr>
        <w:pStyle w:val="ListParagraph"/>
        <w:ind w:left="360"/>
      </w:pPr>
    </w:p>
    <w:p w14:paraId="3055AEDD" w14:textId="1B97C9A4" w:rsidR="00F61E4F" w:rsidRDefault="00F61E4F" w:rsidP="00E469E0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5D65FA9B" wp14:editId="1B7611DB">
            <wp:extent cx="5486400" cy="952500"/>
            <wp:effectExtent l="0" t="0" r="0" b="12700"/>
            <wp:docPr id="45" name="Picture 45" descr="../../../../Screen%20Shot%202017-12-11%20at%2011.3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Screen%20Shot%202017-12-11%20at%2011.39.33%20PM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2533" w14:textId="77777777" w:rsidR="00F61E4F" w:rsidRDefault="00F61E4F" w:rsidP="00F61E4F">
      <w:pPr>
        <w:pStyle w:val="ListParagraph"/>
        <w:ind w:left="360"/>
      </w:pPr>
    </w:p>
    <w:p w14:paraId="55DA5AAD" w14:textId="57C9B7C4" w:rsidR="00C77601" w:rsidRDefault="00E7635D" w:rsidP="00E469E0">
      <w:pPr>
        <w:pStyle w:val="ListParagraph"/>
        <w:numPr>
          <w:ilvl w:val="0"/>
          <w:numId w:val="27"/>
        </w:numPr>
      </w:pPr>
      <w:r>
        <w:t xml:space="preserve">View </w:t>
      </w:r>
      <w:proofErr w:type="spellStart"/>
      <w:r>
        <w:t>adultDat_hf</w:t>
      </w:r>
      <w:proofErr w:type="spellEnd"/>
      <w:r>
        <w:t xml:space="preserve"> h2o data frame    </w:t>
      </w:r>
      <w:r>
        <w:rPr>
          <w:noProof/>
          <w:lang w:eastAsia="en-US"/>
        </w:rPr>
        <w:drawing>
          <wp:inline distT="0" distB="0" distL="0" distR="0" wp14:anchorId="3E67CC71" wp14:editId="12484901">
            <wp:extent cx="5486400" cy="2286000"/>
            <wp:effectExtent l="0" t="0" r="0" b="0"/>
            <wp:docPr id="46" name="Picture 46" descr="../../../../Screen%20Shot%202017-12-11%20at%2011.40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Screen%20Shot%202017-12-11%20at%2011.40.33%20PM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B053" w14:textId="77777777" w:rsidR="00114D40" w:rsidRDefault="00114D40" w:rsidP="00114D40">
      <w:pPr>
        <w:pStyle w:val="ListParagraph"/>
        <w:ind w:left="360"/>
      </w:pPr>
    </w:p>
    <w:p w14:paraId="730C9A79" w14:textId="7675534C" w:rsidR="003979E2" w:rsidRDefault="00114D40" w:rsidP="003979E2">
      <w:pPr>
        <w:pStyle w:val="ListParagraph"/>
        <w:numPr>
          <w:ilvl w:val="0"/>
          <w:numId w:val="27"/>
        </w:numPr>
      </w:pPr>
      <w:r w:rsidRPr="00114D40">
        <w:t>Converting categorical variables as factors</w:t>
      </w:r>
      <w:r>
        <w:t>. S</w:t>
      </w:r>
      <w:r w:rsidRPr="00114D40">
        <w:t>ince the response is encoded as integers, we need to tell H2O that the response is in fact a categorical/factor column. Otherwise, it will train a regression model instead of multiclass classification.</w:t>
      </w:r>
    </w:p>
    <w:p w14:paraId="76E2BA28" w14:textId="690C42ED" w:rsidR="003979E2" w:rsidRDefault="003979E2" w:rsidP="003979E2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1F7697A3" wp14:editId="4E3BD94D">
            <wp:extent cx="5473700" cy="1397000"/>
            <wp:effectExtent l="0" t="0" r="12700" b="0"/>
            <wp:docPr id="47" name="Picture 47" descr="../../../../Screen%20Shot%202017-12-11%20at%2011.53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Screen%20Shot%202017-12-11%20at%2011.53.37%20PM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21BF" w14:textId="073072EF" w:rsidR="00724677" w:rsidRDefault="00724677" w:rsidP="003979E2">
      <w:pPr>
        <w:pStyle w:val="ListParagraph"/>
        <w:ind w:left="360"/>
      </w:pPr>
      <w:r>
        <w:tab/>
      </w:r>
    </w:p>
    <w:p w14:paraId="0E09874B" w14:textId="0F6245B6" w:rsidR="003979E2" w:rsidRDefault="00724677" w:rsidP="003979E2">
      <w:pPr>
        <w:pStyle w:val="ListParagraph"/>
        <w:numPr>
          <w:ilvl w:val="0"/>
          <w:numId w:val="27"/>
        </w:numPr>
      </w:pPr>
      <w:r w:rsidRPr="00724677">
        <w:t>Splitting the data into train, test, and valid</w:t>
      </w:r>
    </w:p>
    <w:p w14:paraId="68B5E66E" w14:textId="70325E13" w:rsidR="00724677" w:rsidRDefault="00724677" w:rsidP="00724677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2F1125D1" wp14:editId="03BFCD44">
            <wp:extent cx="5486400" cy="990600"/>
            <wp:effectExtent l="0" t="0" r="0" b="0"/>
            <wp:docPr id="48" name="Picture 48" descr="../../../../Screen%20Shot%202017-12-11%20at%2011.55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Screen%20Shot%202017-12-11%20at%2011.55.38%20PM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FDD4" w14:textId="77777777" w:rsidR="00724677" w:rsidRDefault="00724677" w:rsidP="00724677">
      <w:pPr>
        <w:pStyle w:val="ListParagraph"/>
        <w:ind w:left="360"/>
      </w:pPr>
    </w:p>
    <w:p w14:paraId="2711C3F3" w14:textId="458F49A2" w:rsidR="00724677" w:rsidRDefault="00891FFE" w:rsidP="00FB2EB5">
      <w:pPr>
        <w:pStyle w:val="ListParagraph"/>
        <w:numPr>
          <w:ilvl w:val="0"/>
          <w:numId w:val="27"/>
        </w:numPr>
      </w:pPr>
      <w:r>
        <w:t>Defining response variables and predictor variables</w:t>
      </w:r>
    </w:p>
    <w:p w14:paraId="17D82C68" w14:textId="612E3AB6" w:rsidR="00891FFE" w:rsidRDefault="00891FFE" w:rsidP="00891FFE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7D8DCE2B" wp14:editId="79DE534A">
            <wp:extent cx="5486400" cy="1536700"/>
            <wp:effectExtent l="0" t="0" r="0" b="12700"/>
            <wp:docPr id="49" name="Picture 49" descr="../../../../Screen%20Shot%202017-12-12%20at%206.07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Screen%20Shot%202017-12-12%20at%206.07.00%20AM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5E47" w14:textId="4C0BDE7D" w:rsidR="00A87A74" w:rsidRDefault="00D73613" w:rsidP="00D73613">
      <w:pPr>
        <w:pStyle w:val="Heading3"/>
      </w:pPr>
      <w:bookmarkStart w:id="11" w:name="_Toc500946667"/>
      <w:r w:rsidRPr="00D73613">
        <w:t>Training Deep Learning Models</w:t>
      </w:r>
      <w:bookmarkEnd w:id="11"/>
    </w:p>
    <w:p w14:paraId="7F698C4D" w14:textId="6235D568" w:rsidR="00D73613" w:rsidRDefault="00D73613" w:rsidP="00D73613">
      <w:pPr>
        <w:pStyle w:val="ListParagraph"/>
        <w:numPr>
          <w:ilvl w:val="0"/>
          <w:numId w:val="29"/>
        </w:numPr>
      </w:pPr>
      <w:r w:rsidRPr="00A3372F">
        <w:rPr>
          <w:b/>
        </w:rPr>
        <w:t>Model1</w:t>
      </w:r>
      <w:r w:rsidR="008F4E58">
        <w:t xml:space="preserve">: </w:t>
      </w:r>
      <w:r w:rsidR="008F4E58" w:rsidRPr="008F4E58">
        <w:t>First we will train a basic DL (deep learning) model with mostly default parameters</w:t>
      </w:r>
    </w:p>
    <w:p w14:paraId="77C21885" w14:textId="2FD197DC" w:rsidR="008F4E58" w:rsidRDefault="0057778A" w:rsidP="0057778A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6251B026" wp14:editId="0BB6A520">
            <wp:extent cx="5486400" cy="1346200"/>
            <wp:effectExtent l="0" t="0" r="0" b="0"/>
            <wp:docPr id="50" name="Picture 50" descr="../../../../Screen%20Shot%202017-12-12%20at%201.25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Screen%20Shot%202017-12-12%20at%201.25.43%20PM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9264" w14:textId="77777777" w:rsidR="0057778A" w:rsidRDefault="0057778A" w:rsidP="0057778A">
      <w:pPr>
        <w:pStyle w:val="ListParagraph"/>
        <w:ind w:left="360"/>
      </w:pPr>
    </w:p>
    <w:p w14:paraId="4648F3E9" w14:textId="0444B0B6" w:rsidR="008F4E58" w:rsidRDefault="0057778A" w:rsidP="00D73613">
      <w:pPr>
        <w:pStyle w:val="ListParagraph"/>
        <w:numPr>
          <w:ilvl w:val="0"/>
          <w:numId w:val="29"/>
        </w:numPr>
      </w:pPr>
      <w:r w:rsidRPr="00A3372F">
        <w:rPr>
          <w:b/>
        </w:rPr>
        <w:t>Model 2</w:t>
      </w:r>
      <w:r>
        <w:t xml:space="preserve">: </w:t>
      </w:r>
      <w:r w:rsidRPr="0057778A">
        <w:t>In the second model, we will increase the number of epochs used in the DNN by setting epochs=50 (the default is 10). Increasing the number of epochs in a deep neural net may increase performance of the</w:t>
      </w:r>
      <w:r w:rsidR="00AA0D0D">
        <w:t xml:space="preserve"> model, however, we need</w:t>
      </w:r>
      <w:r w:rsidRPr="0057778A">
        <w:t xml:space="preserve"> to be careful not to over</w:t>
      </w:r>
      <w:r w:rsidR="00AA0D0D">
        <w:t xml:space="preserve"> </w:t>
      </w:r>
      <w:r w:rsidR="00383C22">
        <w:t xml:space="preserve">fit </w:t>
      </w:r>
      <w:r w:rsidR="00F334AC">
        <w:t xml:space="preserve">model to </w:t>
      </w:r>
      <w:r w:rsidRPr="0057778A">
        <w:t>training data. To automatically find the optimal</w:t>
      </w:r>
      <w:r w:rsidR="00F334AC">
        <w:t xml:space="preserve"> number of epochs, I used </w:t>
      </w:r>
      <w:r w:rsidRPr="0057778A">
        <w:t>H2O’s early stopping functionality. Unlike the rest of the H2O algorithms, H2O’s DL will use early sto</w:t>
      </w:r>
      <w:r w:rsidR="00F334AC">
        <w:t xml:space="preserve">pping by default. </w:t>
      </w:r>
      <w:proofErr w:type="gramStart"/>
      <w:r w:rsidR="00F334AC">
        <w:t>So</w:t>
      </w:r>
      <w:proofErr w:type="gramEnd"/>
      <w:r w:rsidR="00F334AC">
        <w:t xml:space="preserve"> for comparison I </w:t>
      </w:r>
      <w:r w:rsidRPr="0057778A">
        <w:t>will fi</w:t>
      </w:r>
      <w:r w:rsidR="00F334AC">
        <w:t xml:space="preserve">rst turn off early stopping. I will </w:t>
      </w:r>
      <w:r w:rsidRPr="0057778A">
        <w:t>do this in the next example by setting stopping_rounds=0</w:t>
      </w:r>
    </w:p>
    <w:p w14:paraId="3F5162B2" w14:textId="1A42AB0C" w:rsidR="0057778A" w:rsidRDefault="0057778A" w:rsidP="0057778A">
      <w:pPr>
        <w:pStyle w:val="ListParagraph"/>
        <w:ind w:left="360"/>
      </w:pPr>
      <w:r>
        <w:rPr>
          <w:noProof/>
          <w:lang w:eastAsia="en-US"/>
        </w:rPr>
        <w:lastRenderedPageBreak/>
        <w:drawing>
          <wp:inline distT="0" distB="0" distL="0" distR="0" wp14:anchorId="5D70E829" wp14:editId="76F1186B">
            <wp:extent cx="5486400" cy="1905000"/>
            <wp:effectExtent l="0" t="0" r="0" b="0"/>
            <wp:docPr id="51" name="Picture 51" descr="../../../../Screen%20Shot%202017-12-12%20at%201.28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Screen%20Shot%202017-12-12%20at%201.28.18%20PM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AE51" w14:textId="77777777" w:rsidR="0057778A" w:rsidRDefault="0057778A" w:rsidP="0057778A">
      <w:pPr>
        <w:pStyle w:val="ListParagraph"/>
        <w:ind w:left="360"/>
      </w:pPr>
    </w:p>
    <w:p w14:paraId="3044180A" w14:textId="34965004" w:rsidR="0057778A" w:rsidRDefault="0057778A" w:rsidP="00D73613">
      <w:pPr>
        <w:pStyle w:val="ListParagraph"/>
        <w:numPr>
          <w:ilvl w:val="0"/>
          <w:numId w:val="29"/>
        </w:numPr>
      </w:pPr>
      <w:r w:rsidRPr="00A3372F">
        <w:rPr>
          <w:b/>
        </w:rPr>
        <w:t>Model 3</w:t>
      </w:r>
      <w:r>
        <w:t xml:space="preserve">: </w:t>
      </w:r>
      <w:r w:rsidRPr="0057778A">
        <w:t>Train deep learning neural net with early stopping:</w:t>
      </w:r>
      <w:r>
        <w:t xml:space="preserve"> </w:t>
      </w:r>
      <w:r w:rsidRPr="0057778A">
        <w:t>This example will use the same model parameters as adult_dl_model2. However, this time, we will turn on early stopping and specify the stopping criterion. We will use cross-validation (</w:t>
      </w:r>
      <w:proofErr w:type="spellStart"/>
      <w:r w:rsidRPr="0057778A">
        <w:t>nfolds</w:t>
      </w:r>
      <w:proofErr w:type="spellEnd"/>
      <w:r w:rsidRPr="0057778A">
        <w:t xml:space="preserve">=3 to determine the optimal number of epochs. Alternatively, we could pass validation set to the </w:t>
      </w:r>
      <w:proofErr w:type="spellStart"/>
      <w:r w:rsidRPr="0057778A">
        <w:t>validation_frame</w:t>
      </w:r>
      <w:proofErr w:type="spellEnd"/>
      <w:r w:rsidRPr="0057778A">
        <w:t xml:space="preserve"> argument (note: the validation set must</w:t>
      </w:r>
      <w:r w:rsidR="00913D30">
        <w:t xml:space="preserve"> be different than the test set</w:t>
      </w:r>
      <w:r w:rsidRPr="0057778A">
        <w:t>).</w:t>
      </w:r>
    </w:p>
    <w:p w14:paraId="0F472C9B" w14:textId="3A084928" w:rsidR="0043731B" w:rsidRDefault="000962CC" w:rsidP="0043731B">
      <w:pPr>
        <w:pStyle w:val="ListParagraph"/>
        <w:ind w:left="360"/>
      </w:pPr>
      <w:r>
        <w:rPr>
          <w:noProof/>
          <w:lang w:eastAsia="en-US"/>
        </w:rPr>
        <w:drawing>
          <wp:inline distT="0" distB="0" distL="0" distR="0" wp14:anchorId="1AF8DEDA" wp14:editId="2C41A6B7">
            <wp:extent cx="5486400" cy="2006600"/>
            <wp:effectExtent l="0" t="0" r="0" b="0"/>
            <wp:docPr id="52" name="Picture 52" descr="../../../../Screen%20Shot%202017-12-12%20at%201.31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Screen%20Shot%202017-12-12%20at%201.31.43%20PM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6DB" w14:textId="3D35B730" w:rsidR="0057778A" w:rsidRDefault="0043731B" w:rsidP="0043731B">
      <w:pPr>
        <w:pStyle w:val="Heading3"/>
      </w:pPr>
      <w:bookmarkStart w:id="12" w:name="_Toc500946668"/>
      <w:r>
        <w:t>C</w:t>
      </w:r>
      <w:r w:rsidR="00E66060">
        <w:t>ompare the Performance of T</w:t>
      </w:r>
      <w:r w:rsidRPr="0043731B">
        <w:t>hree</w:t>
      </w:r>
      <w:r w:rsidR="00E66060">
        <w:t xml:space="preserve"> M</w:t>
      </w:r>
      <w:r>
        <w:t>odels</w:t>
      </w:r>
      <w:bookmarkEnd w:id="12"/>
    </w:p>
    <w:p w14:paraId="6AEB58F2" w14:textId="119EF989" w:rsidR="0043731B" w:rsidRPr="0043731B" w:rsidRDefault="0043731B" w:rsidP="0043731B">
      <w:pPr>
        <w:rPr>
          <w:rFonts w:ascii="Century Schoolbook" w:hAnsi="Century Schoolbook"/>
          <w:sz w:val="28"/>
        </w:rPr>
      </w:pPr>
      <w:r w:rsidRPr="0043731B">
        <w:rPr>
          <w:rFonts w:ascii="Century Schoolbook" w:hAnsi="Century Schoolbook"/>
          <w:sz w:val="28"/>
        </w:rPr>
        <w:t>Third model comparatively better than the</w:t>
      </w:r>
      <w:r>
        <w:rPr>
          <w:rFonts w:ascii="Century Schoolbook" w:hAnsi="Century Schoolbook"/>
          <w:sz w:val="28"/>
        </w:rPr>
        <w:t xml:space="preserve"> other two with an </w:t>
      </w:r>
      <w:proofErr w:type="spellStart"/>
      <w:r>
        <w:rPr>
          <w:rFonts w:ascii="Century Schoolbook" w:hAnsi="Century Schoolbook"/>
          <w:sz w:val="28"/>
        </w:rPr>
        <w:t>mse</w:t>
      </w:r>
      <w:proofErr w:type="spellEnd"/>
      <w:r>
        <w:rPr>
          <w:rFonts w:ascii="Century Schoolbook" w:hAnsi="Century Schoolbook"/>
          <w:sz w:val="28"/>
        </w:rPr>
        <w:t xml:space="preserve"> of 0.1044.</w:t>
      </w:r>
    </w:p>
    <w:p w14:paraId="16288D6F" w14:textId="2F84EFC0" w:rsidR="0043731B" w:rsidRPr="0043731B" w:rsidRDefault="0043731B" w:rsidP="0043731B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08E38915" wp14:editId="2C5E0F7D">
            <wp:extent cx="5473700" cy="1854200"/>
            <wp:effectExtent l="0" t="0" r="12700" b="0"/>
            <wp:docPr id="53" name="Picture 53" descr="../../../../Screen%20Shot%202017-12-12%20at%201.34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Screen%20Shot%202017-12-12%20at%201.34.27%20PM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20EB" w14:textId="77777777" w:rsidR="0057778A" w:rsidRPr="00D73613" w:rsidRDefault="0057778A" w:rsidP="0057778A"/>
    <w:p w14:paraId="4032FEE6" w14:textId="509CB82F" w:rsidR="00D73613" w:rsidRPr="00AA1028" w:rsidRDefault="00A701EF" w:rsidP="00AA1028">
      <w:pPr>
        <w:pStyle w:val="Heading3"/>
      </w:pPr>
      <w:bookmarkStart w:id="13" w:name="_Toc500946669"/>
      <w:r>
        <w:t xml:space="preserve">Inspecting Model 3: </w:t>
      </w:r>
      <w:r w:rsidRPr="00876DD4">
        <w:rPr>
          <w:rFonts w:eastAsiaTheme="minorHAnsi"/>
          <w:lang w:eastAsia="en-US"/>
        </w:rPr>
        <w:t>Confusion Matrix and h2o.scoreHistory()</w:t>
      </w:r>
      <w:bookmarkEnd w:id="13"/>
    </w:p>
    <w:p w14:paraId="4266223C" w14:textId="7DD6FF18" w:rsidR="0048307F" w:rsidRDefault="0048307F" w:rsidP="0048307F">
      <w:r>
        <w:rPr>
          <w:noProof/>
        </w:rPr>
        <w:drawing>
          <wp:inline distT="0" distB="0" distL="0" distR="0" wp14:anchorId="7DA300E0" wp14:editId="4A5018DF">
            <wp:extent cx="5486400" cy="3479800"/>
            <wp:effectExtent l="0" t="0" r="0" b="0"/>
            <wp:docPr id="54" name="Picture 54" descr="../../../../Screen%20Shot%202017-12-12%20at%204.33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Screen%20Shot%202017-12-12%20at%204.33.51%20PM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6EC2" w14:textId="77777777" w:rsidR="0048307F" w:rsidRDefault="0048307F" w:rsidP="0048307F"/>
    <w:p w14:paraId="3DF2328D" w14:textId="5CC1FE25" w:rsidR="00616AE1" w:rsidRPr="00876DD4" w:rsidRDefault="00616AE1" w:rsidP="00616AE1">
      <w:pPr>
        <w:pStyle w:val="Heading3"/>
      </w:pPr>
      <w:bookmarkStart w:id="14" w:name="_Toc500946670"/>
      <w:r>
        <w:t>Plotting Performance of Model 3:</w:t>
      </w:r>
      <w:bookmarkEnd w:id="14"/>
      <w:r>
        <w:t xml:space="preserve"> </w:t>
      </w:r>
    </w:p>
    <w:p w14:paraId="24F35E2C" w14:textId="6F03C994" w:rsidR="0048307F" w:rsidRPr="00190EAD" w:rsidRDefault="001961AC" w:rsidP="0048307F">
      <w:pPr>
        <w:rPr>
          <w:rFonts w:ascii="Century Schoolbook" w:hAnsi="Century Schoolbook"/>
          <w:sz w:val="28"/>
        </w:rPr>
      </w:pPr>
      <w:r w:rsidRPr="00190EAD">
        <w:rPr>
          <w:rFonts w:ascii="Century Schoolbook" w:hAnsi="Century Schoolbook"/>
          <w:sz w:val="28"/>
        </w:rPr>
        <w:t>This</w:t>
      </w:r>
      <w:r w:rsidR="00190EAD">
        <w:rPr>
          <w:rFonts w:ascii="Century Schoolbook" w:hAnsi="Century Schoolbook"/>
          <w:sz w:val="28"/>
        </w:rPr>
        <w:t xml:space="preserve"> plot graphs performance in terms of MSE (Mean Squared Error) over </w:t>
      </w:r>
      <w:r w:rsidRPr="00190EAD">
        <w:rPr>
          <w:rFonts w:ascii="Century Schoolbook" w:hAnsi="Century Schoolbook"/>
          <w:sz w:val="28"/>
        </w:rPr>
        <w:t>the training process</w:t>
      </w:r>
      <w:r w:rsidR="00190EAD">
        <w:rPr>
          <w:rFonts w:ascii="Century Schoolbook" w:hAnsi="Century Schoolbook"/>
          <w:sz w:val="28"/>
        </w:rPr>
        <w:t>.</w:t>
      </w:r>
    </w:p>
    <w:p w14:paraId="7F26753A" w14:textId="1D6CD6A9" w:rsidR="00616AE1" w:rsidRPr="0048307F" w:rsidRDefault="00616AE1" w:rsidP="0048307F">
      <w:r>
        <w:rPr>
          <w:noProof/>
        </w:rPr>
        <w:lastRenderedPageBreak/>
        <w:drawing>
          <wp:inline distT="0" distB="0" distL="0" distR="0" wp14:anchorId="2C4216AA" wp14:editId="13D64048">
            <wp:extent cx="5473700" cy="4152900"/>
            <wp:effectExtent l="0" t="0" r="12700" b="12700"/>
            <wp:docPr id="55" name="Picture 55" descr="../../../../Screen%20Shot%202017-12-12%20at%204.3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Screen%20Shot%202017-12-12%20at%204.37.48%20PM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09DD" w14:textId="77777777" w:rsidR="00E1348A" w:rsidRPr="00876DD4" w:rsidRDefault="00E1348A" w:rsidP="00E1348A">
      <w:pPr>
        <w:rPr>
          <w:rFonts w:ascii="Century Schoolbook" w:hAnsi="Century Schoolbook"/>
          <w:sz w:val="28"/>
        </w:rPr>
      </w:pPr>
    </w:p>
    <w:p w14:paraId="39670F63" w14:textId="2AB9EBDF" w:rsidR="00A701EF" w:rsidRDefault="00EB3B68" w:rsidP="00EB3B68">
      <w:pPr>
        <w:pStyle w:val="Heading3"/>
      </w:pPr>
      <w:bookmarkStart w:id="15" w:name="_Toc500946671"/>
      <w:r w:rsidRPr="00EB3B68">
        <w:t>Deep Learning Grid Search</w:t>
      </w:r>
      <w:bookmarkEnd w:id="15"/>
    </w:p>
    <w:p w14:paraId="13F9A502" w14:textId="5BFA5C1C" w:rsidR="00EB3B68" w:rsidRDefault="00EB3B68" w:rsidP="00EB3B68">
      <w:pPr>
        <w:rPr>
          <w:rFonts w:ascii="Century Schoolbook" w:hAnsi="Century Schoolbook"/>
          <w:sz w:val="28"/>
        </w:rPr>
      </w:pPr>
      <w:r w:rsidRPr="00EB3B68">
        <w:rPr>
          <w:rFonts w:ascii="Century Schoolbook" w:hAnsi="Century Schoolbook"/>
          <w:sz w:val="28"/>
        </w:rPr>
        <w:t>Random Grid Search is usually a quicker way to find a good model which is an alternative to manual tuning, or “hand tuning”.</w:t>
      </w:r>
    </w:p>
    <w:p w14:paraId="23580528" w14:textId="77777777" w:rsidR="00EB3B68" w:rsidRDefault="00EB3B68" w:rsidP="00EB3B68">
      <w:pPr>
        <w:rPr>
          <w:rFonts w:ascii="Century Schoolbook" w:hAnsi="Century Schoolbook"/>
          <w:sz w:val="28"/>
        </w:rPr>
      </w:pPr>
    </w:p>
    <w:p w14:paraId="0E0C900A" w14:textId="66DC51EB" w:rsidR="00194E00" w:rsidRDefault="00194E00" w:rsidP="00194E00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194E00">
        <w:rPr>
          <w:rFonts w:ascii="Century Schoolbook" w:hAnsi="Century Schoolbook"/>
          <w:sz w:val="28"/>
        </w:rPr>
        <w:t>First define a grid of Deep Learning hyper</w:t>
      </w:r>
      <w:r w:rsidR="00C67F4A">
        <w:rPr>
          <w:rFonts w:ascii="Century Schoolbook" w:hAnsi="Century Schoolbook"/>
          <w:sz w:val="28"/>
        </w:rPr>
        <w:t xml:space="preserve"> </w:t>
      </w:r>
      <w:proofErr w:type="spellStart"/>
      <w:r w:rsidRPr="00194E00">
        <w:rPr>
          <w:rFonts w:ascii="Century Schoolbook" w:hAnsi="Century Schoolbook"/>
          <w:sz w:val="28"/>
        </w:rPr>
        <w:t>paramters</w:t>
      </w:r>
      <w:proofErr w:type="spellEnd"/>
      <w:r w:rsidRPr="00194E00">
        <w:rPr>
          <w:rFonts w:ascii="Century Schoolbook" w:hAnsi="Century Schoolbook"/>
          <w:sz w:val="28"/>
        </w:rPr>
        <w:t xml:space="preserve"> and specify the search criteria.</w:t>
      </w:r>
    </w:p>
    <w:p w14:paraId="0F561237" w14:textId="25834B81" w:rsidR="00337E03" w:rsidRDefault="00337E03" w:rsidP="00337E03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drawing>
          <wp:inline distT="0" distB="0" distL="0" distR="0" wp14:anchorId="6B3A6F55" wp14:editId="58CC025B">
            <wp:extent cx="5486400" cy="1143000"/>
            <wp:effectExtent l="0" t="0" r="0" b="0"/>
            <wp:docPr id="56" name="Picture 56" descr="../../../../Screen%20Shot%202017-12-12%20at%204.57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Screen%20Shot%202017-12-12%20at%204.57.30%20PM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63AA" w14:textId="77777777" w:rsidR="00337E03" w:rsidRDefault="00337E03" w:rsidP="00337E03">
      <w:pPr>
        <w:pStyle w:val="ListParagraph"/>
        <w:ind w:left="360"/>
        <w:rPr>
          <w:rFonts w:ascii="Century Schoolbook" w:hAnsi="Century Schoolbook"/>
          <w:sz w:val="28"/>
        </w:rPr>
      </w:pPr>
    </w:p>
    <w:p w14:paraId="70548F34" w14:textId="677F54BB" w:rsidR="00337E03" w:rsidRDefault="000C33B6" w:rsidP="00337E03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0C33B6">
        <w:rPr>
          <w:rFonts w:ascii="Century Schoolbook" w:hAnsi="Century Schoolbook"/>
          <w:sz w:val="28"/>
        </w:rPr>
        <w:t xml:space="preserve">Rather than comparing models by using cross-validation (which is “better” but takes longer), we will simply partition our </w:t>
      </w:r>
      <w:r w:rsidRPr="000C33B6">
        <w:rPr>
          <w:rFonts w:ascii="Century Schoolbook" w:hAnsi="Century Schoolbook"/>
          <w:sz w:val="28"/>
        </w:rPr>
        <w:lastRenderedPageBreak/>
        <w:t>training set into two pieces – one</w:t>
      </w:r>
      <w:r>
        <w:rPr>
          <w:rFonts w:ascii="Century Schoolbook" w:hAnsi="Century Schoolbook"/>
          <w:sz w:val="28"/>
        </w:rPr>
        <w:t xml:space="preserve"> for training and one for valid</w:t>
      </w:r>
      <w:r w:rsidRPr="000C33B6">
        <w:rPr>
          <w:rFonts w:ascii="Century Schoolbook" w:hAnsi="Century Schoolbook"/>
          <w:sz w:val="28"/>
        </w:rPr>
        <w:t>ation.</w:t>
      </w:r>
    </w:p>
    <w:p w14:paraId="1AE265E0" w14:textId="22D1A294" w:rsidR="000C33B6" w:rsidRDefault="000C33B6" w:rsidP="000C33B6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drawing>
          <wp:inline distT="0" distB="0" distL="0" distR="0" wp14:anchorId="1B16A439" wp14:editId="0BB4669F">
            <wp:extent cx="5473700" cy="685800"/>
            <wp:effectExtent l="0" t="0" r="12700" b="0"/>
            <wp:docPr id="57" name="Picture 57" descr="../../../../Screen%20Shot%202017-12-12%20at%204.59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Screen%20Shot%202017-12-12%20at%204.59.45%20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BFCF" w14:textId="77777777" w:rsidR="000C33B6" w:rsidRDefault="000C33B6" w:rsidP="000C33B6">
      <w:pPr>
        <w:pStyle w:val="ListParagraph"/>
        <w:ind w:left="360"/>
        <w:rPr>
          <w:rFonts w:ascii="Century Schoolbook" w:hAnsi="Century Schoolbook"/>
          <w:sz w:val="28"/>
        </w:rPr>
      </w:pPr>
    </w:p>
    <w:p w14:paraId="468C6FD3" w14:textId="797FD357" w:rsidR="000C33B6" w:rsidRDefault="000C33B6" w:rsidP="000C33B6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0C33B6">
        <w:rPr>
          <w:rFonts w:ascii="Century Schoolbook" w:hAnsi="Century Schoolbook"/>
          <w:sz w:val="28"/>
        </w:rPr>
        <w:t>Train the random grid. Fixed non-default parameters such as hidden=</w:t>
      </w:r>
      <w:proofErr w:type="gramStart"/>
      <w:r w:rsidR="006A54F1">
        <w:rPr>
          <w:rFonts w:ascii="Century Schoolbook" w:hAnsi="Century Schoolbook"/>
          <w:sz w:val="28"/>
        </w:rPr>
        <w:t>c</w:t>
      </w:r>
      <w:r w:rsidR="006A54F1" w:rsidRPr="000C33B6">
        <w:rPr>
          <w:rFonts w:ascii="Century Schoolbook" w:hAnsi="Century Schoolbook"/>
          <w:sz w:val="28"/>
        </w:rPr>
        <w:t>(</w:t>
      </w:r>
      <w:proofErr w:type="gramEnd"/>
      <w:r w:rsidRPr="000C33B6">
        <w:rPr>
          <w:rFonts w:ascii="Century Schoolbook" w:hAnsi="Century Schoolbook"/>
          <w:sz w:val="28"/>
        </w:rPr>
        <w:t>2,2) can be passed directly to the h2o.grid() function.</w:t>
      </w:r>
    </w:p>
    <w:p w14:paraId="6E766FEF" w14:textId="0305423B" w:rsidR="000C33B6" w:rsidRDefault="000C33B6" w:rsidP="000C33B6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drawing>
          <wp:inline distT="0" distB="0" distL="0" distR="0" wp14:anchorId="5FDA15FB" wp14:editId="5A3A20B2">
            <wp:extent cx="5473700" cy="1562100"/>
            <wp:effectExtent l="0" t="0" r="12700" b="12700"/>
            <wp:docPr id="58" name="Picture 58" descr="../../../../Screen%20Shot%202017-12-12%20at%205.01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Screen%20Shot%202017-12-12%20at%205.01.22%20PM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84AE" w14:textId="77777777" w:rsidR="000C33B6" w:rsidRDefault="000C33B6" w:rsidP="000C33B6">
      <w:pPr>
        <w:pStyle w:val="ListParagraph"/>
        <w:ind w:left="360"/>
        <w:rPr>
          <w:rFonts w:ascii="Century Schoolbook" w:hAnsi="Century Schoolbook"/>
          <w:sz w:val="28"/>
        </w:rPr>
      </w:pPr>
    </w:p>
    <w:p w14:paraId="4053063F" w14:textId="7936D41E" w:rsidR="000C33B6" w:rsidRDefault="000C33B6" w:rsidP="000C33B6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0C33B6">
        <w:rPr>
          <w:rFonts w:ascii="Century Schoolbook" w:hAnsi="Century Schoolbook"/>
          <w:sz w:val="28"/>
        </w:rPr>
        <w:t>Once we have trained the grid, we can collect the results and sort by our model performance metric of choice.</w:t>
      </w:r>
    </w:p>
    <w:p w14:paraId="47746E6C" w14:textId="7DE9ACA8" w:rsidR="000C33B6" w:rsidRDefault="0032693A" w:rsidP="000C33B6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lastRenderedPageBreak/>
        <w:drawing>
          <wp:inline distT="0" distB="0" distL="0" distR="0" wp14:anchorId="7AF854CC" wp14:editId="287DD1E3">
            <wp:extent cx="5486400" cy="3806190"/>
            <wp:effectExtent l="0" t="0" r="0" b="3810"/>
            <wp:docPr id="59" name="Picture 59" descr="../../../../Screen%20Shot%202017-12-12%20at%205.04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Screen%20Shot%202017-12-12%20at%205.04.12%20PM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FE999" w14:textId="77777777" w:rsidR="0032693A" w:rsidRDefault="0032693A" w:rsidP="000C33B6">
      <w:pPr>
        <w:pStyle w:val="ListParagraph"/>
        <w:ind w:left="360"/>
        <w:rPr>
          <w:rFonts w:ascii="Century Schoolbook" w:hAnsi="Century Schoolbook"/>
          <w:sz w:val="28"/>
        </w:rPr>
      </w:pPr>
    </w:p>
    <w:p w14:paraId="089195E8" w14:textId="0F97260E" w:rsidR="0032693A" w:rsidRDefault="0032693A" w:rsidP="0032693A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32693A">
        <w:rPr>
          <w:rFonts w:ascii="Century Schoolbook" w:hAnsi="Century Schoolbook"/>
          <w:sz w:val="28"/>
        </w:rPr>
        <w:t xml:space="preserve">Grab the </w:t>
      </w:r>
      <w:proofErr w:type="spellStart"/>
      <w:r w:rsidRPr="0032693A">
        <w:rPr>
          <w:rFonts w:ascii="Century Schoolbook" w:hAnsi="Century Schoolbook"/>
          <w:sz w:val="28"/>
        </w:rPr>
        <w:t>model_id</w:t>
      </w:r>
      <w:proofErr w:type="spellEnd"/>
      <w:r w:rsidRPr="0032693A">
        <w:rPr>
          <w:rFonts w:ascii="Century Schoolbook" w:hAnsi="Century Schoolbook"/>
          <w:sz w:val="28"/>
        </w:rPr>
        <w:t xml:space="preserve"> for the top DL model, chosen by validation error.</w:t>
      </w:r>
    </w:p>
    <w:p w14:paraId="349B9C36" w14:textId="3818E5E8" w:rsidR="0032693A" w:rsidRDefault="0032693A" w:rsidP="0032693A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drawing>
          <wp:inline distT="0" distB="0" distL="0" distR="0" wp14:anchorId="5B36A4DF" wp14:editId="76F1DF85">
            <wp:extent cx="5478780" cy="805180"/>
            <wp:effectExtent l="0" t="0" r="7620" b="7620"/>
            <wp:docPr id="60" name="Picture 60" descr="../../../../Screen%20Shot%202017-12-12%20at%205.05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Screen%20Shot%202017-12-12%20at%205.05.07%20P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C109" w14:textId="77777777" w:rsidR="0032693A" w:rsidRDefault="0032693A" w:rsidP="0032693A">
      <w:pPr>
        <w:pStyle w:val="ListParagraph"/>
        <w:ind w:left="360"/>
        <w:rPr>
          <w:rFonts w:ascii="Century Schoolbook" w:hAnsi="Century Schoolbook"/>
          <w:sz w:val="28"/>
        </w:rPr>
      </w:pPr>
    </w:p>
    <w:p w14:paraId="354CB6A3" w14:textId="4ABDA51B" w:rsidR="0032693A" w:rsidRDefault="0032693A" w:rsidP="0032693A">
      <w:pPr>
        <w:pStyle w:val="ListParagraph"/>
        <w:numPr>
          <w:ilvl w:val="0"/>
          <w:numId w:val="31"/>
        </w:numPr>
        <w:rPr>
          <w:rFonts w:ascii="Century Schoolbook" w:hAnsi="Century Schoolbook"/>
          <w:sz w:val="28"/>
        </w:rPr>
      </w:pPr>
      <w:r w:rsidRPr="0032693A">
        <w:rPr>
          <w:rFonts w:ascii="Century Schoolbook" w:hAnsi="Century Schoolbook"/>
          <w:sz w:val="28"/>
        </w:rPr>
        <w:t>Now let’s evaluate the model performance on a test set so we get an honest estimate of top model performance.</w:t>
      </w:r>
    </w:p>
    <w:p w14:paraId="6873CCE8" w14:textId="66205277" w:rsidR="0032693A" w:rsidRDefault="00AF631F" w:rsidP="0032693A">
      <w:pPr>
        <w:pStyle w:val="ListParagraph"/>
        <w:ind w:left="360"/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noProof/>
          <w:sz w:val="28"/>
          <w:lang w:eastAsia="en-US"/>
        </w:rPr>
        <w:drawing>
          <wp:inline distT="0" distB="0" distL="0" distR="0" wp14:anchorId="53D2F614" wp14:editId="4C1F417E">
            <wp:extent cx="5478780" cy="820420"/>
            <wp:effectExtent l="0" t="0" r="7620" b="0"/>
            <wp:docPr id="61" name="Picture 61" descr="../../../../Screen%20Shot%202017-12-12%20at%205.06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Screen%20Shot%202017-12-12%20at%205.06.25%20PM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C0D2" w14:textId="207EBD3F" w:rsidR="005204B9" w:rsidRDefault="005204B9" w:rsidP="005204B9">
      <w:pPr>
        <w:pStyle w:val="Heading2"/>
      </w:pPr>
      <w:bookmarkStart w:id="16" w:name="_Toc500946672"/>
      <w:r>
        <w:lastRenderedPageBreak/>
        <w:t>Summary</w:t>
      </w:r>
      <w:r w:rsidR="00791407">
        <w:t>/ Lessons Learned</w:t>
      </w:r>
      <w:bookmarkEnd w:id="16"/>
    </w:p>
    <w:p w14:paraId="197F28F9" w14:textId="72B1B8BF" w:rsidR="00791407" w:rsidRDefault="00791407" w:rsidP="00791407">
      <w:pPr>
        <w:rPr>
          <w:rFonts w:ascii="Century Schoolbook" w:hAnsi="Century Schoolbook"/>
          <w:sz w:val="28"/>
        </w:rPr>
      </w:pPr>
      <w:r w:rsidRPr="00D15476">
        <w:rPr>
          <w:rFonts w:ascii="Century Schoolbook" w:hAnsi="Century Schoolbook" w:cstheme="minorBidi"/>
          <w:sz w:val="28"/>
        </w:rPr>
        <w:t xml:space="preserve">Best model </w:t>
      </w:r>
      <w:r>
        <w:rPr>
          <w:rFonts w:ascii="Century Schoolbook" w:hAnsi="Century Schoolbook"/>
          <w:sz w:val="28"/>
        </w:rPr>
        <w:t>has approximately 90% prediction accu</w:t>
      </w:r>
      <w:r w:rsidR="00761ABE">
        <w:rPr>
          <w:rFonts w:ascii="Century Schoolbook" w:hAnsi="Century Schoolbook"/>
          <w:sz w:val="28"/>
        </w:rPr>
        <w:t>racy. In future, I want to</w:t>
      </w:r>
      <w:r>
        <w:rPr>
          <w:rFonts w:ascii="Century Schoolbook" w:hAnsi="Century Schoolbook"/>
          <w:sz w:val="28"/>
        </w:rPr>
        <w:t xml:space="preserve"> learn how to tune parameters better in order to achieve higher accuracy.</w:t>
      </w:r>
    </w:p>
    <w:p w14:paraId="3E539B4B" w14:textId="77777777" w:rsidR="00791407" w:rsidRDefault="00791407" w:rsidP="00791407">
      <w:pPr>
        <w:rPr>
          <w:rFonts w:ascii="Century Schoolbook" w:hAnsi="Century Schoolbook"/>
          <w:sz w:val="28"/>
        </w:rPr>
      </w:pPr>
    </w:p>
    <w:p w14:paraId="287966FC" w14:textId="3D9DDE9B" w:rsidR="00791407" w:rsidRDefault="00761ABE" w:rsidP="00791407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sz w:val="28"/>
        </w:rPr>
        <w:t>In future, I will apply Sparling Water’s all of machine learning algorithms to a bigger data and compare the performance against methods.</w:t>
      </w:r>
      <w:r w:rsidR="00197792">
        <w:rPr>
          <w:rFonts w:ascii="Century Schoolbook" w:hAnsi="Century Schoolbook"/>
          <w:sz w:val="28"/>
        </w:rPr>
        <w:t xml:space="preserve"> Also, I will perform </w:t>
      </w:r>
      <w:r w:rsidR="007F1E5D">
        <w:rPr>
          <w:rFonts w:ascii="Century Schoolbook" w:hAnsi="Century Schoolbook"/>
          <w:sz w:val="28"/>
        </w:rPr>
        <w:t>dimensionality reduction algorithms</w:t>
      </w:r>
      <w:r w:rsidR="00197792">
        <w:rPr>
          <w:rFonts w:ascii="Century Schoolbook" w:hAnsi="Century Schoolbook"/>
          <w:sz w:val="28"/>
        </w:rPr>
        <w:t xml:space="preserve"> and variable reductions based on importance</w:t>
      </w:r>
      <w:r w:rsidR="007F1E5D">
        <w:rPr>
          <w:rFonts w:ascii="Century Schoolbook" w:hAnsi="Century Schoolbook"/>
          <w:sz w:val="28"/>
        </w:rPr>
        <w:t xml:space="preserve"> prior to applying deep learning.</w:t>
      </w:r>
    </w:p>
    <w:p w14:paraId="5F0B19F0" w14:textId="77777777" w:rsidR="00B87384" w:rsidRDefault="00B87384" w:rsidP="00791407">
      <w:pPr>
        <w:rPr>
          <w:rFonts w:ascii="Century Schoolbook" w:hAnsi="Century Schoolbook"/>
          <w:sz w:val="28"/>
        </w:rPr>
      </w:pPr>
    </w:p>
    <w:p w14:paraId="47EEFFCD" w14:textId="5694AF37" w:rsidR="00B87384" w:rsidRDefault="00B87384" w:rsidP="00791407">
      <w:pPr>
        <w:rPr>
          <w:rFonts w:ascii="Century Schoolbook" w:hAnsi="Century Schoolbook"/>
          <w:sz w:val="28"/>
        </w:rPr>
      </w:pPr>
      <w:r>
        <w:rPr>
          <w:rFonts w:ascii="Century Schoolbook" w:hAnsi="Century Schoolbook"/>
          <w:sz w:val="28"/>
        </w:rPr>
        <w:t xml:space="preserve">This is my first class in the field of big data and it provided the platform to learn and practice advanced topics. </w:t>
      </w:r>
    </w:p>
    <w:p w14:paraId="6ECEE4AD" w14:textId="77777777" w:rsidR="00791407" w:rsidRPr="00791407" w:rsidRDefault="00791407" w:rsidP="00791407">
      <w:pPr>
        <w:rPr>
          <w:lang w:eastAsia="ja-JP"/>
        </w:rPr>
      </w:pPr>
    </w:p>
    <w:p w14:paraId="76567522" w14:textId="65B88168" w:rsidR="000A2713" w:rsidRDefault="000A2713" w:rsidP="000A2713">
      <w:pPr>
        <w:pStyle w:val="Heading2"/>
      </w:pPr>
      <w:bookmarkStart w:id="17" w:name="_Toc500946673"/>
      <w:r w:rsidRPr="000A2713">
        <w:t>You Tube Links:</w:t>
      </w:r>
      <w:bookmarkEnd w:id="17"/>
      <w:r w:rsidRPr="000A2713">
        <w:t xml:space="preserve"> </w:t>
      </w:r>
      <w:bookmarkStart w:id="18" w:name="_GoBack"/>
      <w:bookmarkEnd w:id="18"/>
    </w:p>
    <w:p w14:paraId="43E85530" w14:textId="77777777" w:rsidR="00244F20" w:rsidRPr="0093009F" w:rsidRDefault="005204B9" w:rsidP="00244F20">
      <w:pPr>
        <w:pStyle w:val="ListParagraph"/>
        <w:numPr>
          <w:ilvl w:val="0"/>
          <w:numId w:val="37"/>
        </w:numPr>
        <w:rPr>
          <w:rStyle w:val="Hyperlink"/>
          <w:color w:val="5F5F5F" w:themeColor="text2" w:themeTint="BF"/>
          <w:u w:val="none"/>
        </w:rPr>
      </w:pPr>
      <w:r>
        <w:t xml:space="preserve">2 minutes presentation: </w:t>
      </w:r>
      <w:hyperlink r:id="rId71" w:history="1">
        <w:r w:rsidR="00244F20" w:rsidRPr="00B46F7A">
          <w:rPr>
            <w:rStyle w:val="Hyperlink"/>
          </w:rPr>
          <w:t>https://youtu.be/S_YDfDG_PXQ</w:t>
        </w:r>
      </w:hyperlink>
    </w:p>
    <w:p w14:paraId="6E2DC8D5" w14:textId="51853245" w:rsidR="0093009F" w:rsidRPr="005204B9" w:rsidRDefault="0093009F" w:rsidP="00F83070">
      <w:pPr>
        <w:pStyle w:val="ListParagraph"/>
        <w:numPr>
          <w:ilvl w:val="0"/>
          <w:numId w:val="37"/>
        </w:numPr>
      </w:pPr>
      <w:r>
        <w:t xml:space="preserve">15 minutes presentation: </w:t>
      </w:r>
      <w:r w:rsidR="002B17D5" w:rsidRPr="002B17D5">
        <w:rPr>
          <w:rStyle w:val="Hyperlink"/>
        </w:rPr>
        <w:t>https://youtu.be/5ee7IYn-6x4</w:t>
      </w:r>
    </w:p>
    <w:p w14:paraId="166175A7" w14:textId="434307D1" w:rsidR="000A2713" w:rsidRPr="000A2713" w:rsidRDefault="00C91EDC" w:rsidP="000A2713">
      <w:pPr>
        <w:pStyle w:val="Heading2"/>
      </w:pPr>
      <w:bookmarkStart w:id="19" w:name="_Toc500946674"/>
      <w:r>
        <w:t>References</w:t>
      </w:r>
      <w:r w:rsidR="00231115" w:rsidRPr="000A2713">
        <w:t>:</w:t>
      </w:r>
      <w:bookmarkEnd w:id="19"/>
      <w:r w:rsidR="00231115" w:rsidRPr="000A2713">
        <w:t xml:space="preserve"> </w:t>
      </w:r>
    </w:p>
    <w:p w14:paraId="1A4CB799" w14:textId="0EA33B99" w:rsidR="00255996" w:rsidRDefault="002B0306" w:rsidP="00255996">
      <w:pPr>
        <w:pStyle w:val="ListParagraph"/>
        <w:numPr>
          <w:ilvl w:val="0"/>
          <w:numId w:val="35"/>
        </w:numPr>
      </w:pPr>
      <w:hyperlink r:id="rId72" w:history="1">
        <w:r w:rsidR="00255996" w:rsidRPr="00434547">
          <w:rPr>
            <w:rStyle w:val="Hyperlink"/>
          </w:rPr>
          <w:t>http://docs.h2o.ai/h2o/latest-stable/h2o-docs/data-science/deep-learning.html</w:t>
        </w:r>
      </w:hyperlink>
    </w:p>
    <w:p w14:paraId="31084F5F" w14:textId="2A3D339D" w:rsidR="00D510FC" w:rsidRDefault="002B0306" w:rsidP="00D510FC">
      <w:pPr>
        <w:pStyle w:val="ListParagraph"/>
        <w:numPr>
          <w:ilvl w:val="0"/>
          <w:numId w:val="35"/>
        </w:numPr>
      </w:pPr>
      <w:hyperlink r:id="rId73" w:history="1">
        <w:r w:rsidR="00D510FC" w:rsidRPr="00434547">
          <w:rPr>
            <w:rStyle w:val="Hyperlink"/>
            <w:rFonts w:ascii="Century Schoolbook" w:hAnsi="Century Schoolbook"/>
            <w:sz w:val="28"/>
          </w:rPr>
          <w:t>https://archive.ics.uci.edu/ml/datasets/Adult</w:t>
        </w:r>
      </w:hyperlink>
    </w:p>
    <w:p w14:paraId="6DD840D1" w14:textId="504F0D31" w:rsidR="00255996" w:rsidRDefault="002B0306" w:rsidP="00255996">
      <w:pPr>
        <w:pStyle w:val="ListParagraph"/>
        <w:numPr>
          <w:ilvl w:val="0"/>
          <w:numId w:val="35"/>
        </w:numPr>
      </w:pPr>
      <w:hyperlink r:id="rId74" w:history="1">
        <w:r w:rsidR="00255996" w:rsidRPr="00434547">
          <w:rPr>
            <w:rStyle w:val="Hyperlink"/>
          </w:rPr>
          <w:t>https://htmlpreview.github.io/?https://github.com/ledell/sldm4-h2o/blob/master/sldm4-deeplearning-h2o.html</w:t>
        </w:r>
      </w:hyperlink>
    </w:p>
    <w:p w14:paraId="4A98DA21" w14:textId="22EB2A26" w:rsidR="00D510FC" w:rsidRPr="005204B9" w:rsidRDefault="002B0306" w:rsidP="00D510FC">
      <w:pPr>
        <w:pStyle w:val="ListParagraph"/>
        <w:numPr>
          <w:ilvl w:val="0"/>
          <w:numId w:val="35"/>
        </w:numPr>
      </w:pPr>
      <w:hyperlink r:id="rId75" w:history="1">
        <w:r w:rsidR="00D510FC" w:rsidRPr="00434547">
          <w:rPr>
            <w:rStyle w:val="Hyperlink"/>
          </w:rPr>
          <w:t>https://spark.rstudio.com/guides/h2o/</w:t>
        </w:r>
      </w:hyperlink>
    </w:p>
    <w:p w14:paraId="39752790" w14:textId="22106EF5" w:rsidR="005204B9" w:rsidRDefault="002B0306" w:rsidP="000A2713">
      <w:pPr>
        <w:pStyle w:val="ListParagraph"/>
        <w:numPr>
          <w:ilvl w:val="0"/>
          <w:numId w:val="35"/>
        </w:numPr>
      </w:pPr>
      <w:hyperlink r:id="rId76" w:history="1">
        <w:r w:rsidR="005204B9" w:rsidRPr="00434547">
          <w:rPr>
            <w:rStyle w:val="Hyperlink"/>
          </w:rPr>
          <w:t>http://docs.h2o.ai/h2o/latest-stable/h2o-docs/welcome.html</w:t>
        </w:r>
      </w:hyperlink>
    </w:p>
    <w:p w14:paraId="55CB4607" w14:textId="02503EB1" w:rsidR="005204B9" w:rsidRDefault="002B0306" w:rsidP="000A2713">
      <w:pPr>
        <w:pStyle w:val="ListParagraph"/>
        <w:numPr>
          <w:ilvl w:val="0"/>
          <w:numId w:val="35"/>
        </w:numPr>
      </w:pPr>
      <w:hyperlink r:id="rId77" w:history="1">
        <w:r w:rsidR="005204B9" w:rsidRPr="00434547">
          <w:rPr>
            <w:rStyle w:val="Hyperlink"/>
          </w:rPr>
          <w:t>https://databricks.com/spark/about</w:t>
        </w:r>
      </w:hyperlink>
    </w:p>
    <w:p w14:paraId="4CDED8FA" w14:textId="6FBE7C0E" w:rsidR="005204B9" w:rsidRDefault="002B0306" w:rsidP="000A2713">
      <w:pPr>
        <w:pStyle w:val="ListParagraph"/>
        <w:numPr>
          <w:ilvl w:val="0"/>
          <w:numId w:val="35"/>
        </w:numPr>
      </w:pPr>
      <w:hyperlink r:id="rId78" w:history="1">
        <w:r w:rsidR="005204B9" w:rsidRPr="00434547">
          <w:rPr>
            <w:rStyle w:val="Hyperlink"/>
          </w:rPr>
          <w:t>http://h2o-release.s3.amazonaws.com/h2o/master/3888/docs-website/h2o-docs/faq/sparkling-water.html</w:t>
        </w:r>
      </w:hyperlink>
    </w:p>
    <w:p w14:paraId="3DFB5C65" w14:textId="65425B32" w:rsidR="005204B9" w:rsidRDefault="002B0306" w:rsidP="000A2713">
      <w:pPr>
        <w:pStyle w:val="ListParagraph"/>
        <w:numPr>
          <w:ilvl w:val="0"/>
          <w:numId w:val="35"/>
        </w:numPr>
      </w:pPr>
      <w:hyperlink r:id="rId79" w:history="1">
        <w:r w:rsidR="005204B9" w:rsidRPr="00434547">
          <w:rPr>
            <w:rStyle w:val="Hyperlink"/>
          </w:rPr>
          <w:t>https://github.com/h2oai/rsparkling</w:t>
        </w:r>
      </w:hyperlink>
    </w:p>
    <w:p w14:paraId="1BE2E71B" w14:textId="77777777" w:rsidR="00D510FC" w:rsidRDefault="002B0306" w:rsidP="00D510FC">
      <w:pPr>
        <w:pStyle w:val="ListParagraph"/>
        <w:numPr>
          <w:ilvl w:val="0"/>
          <w:numId w:val="35"/>
        </w:numPr>
      </w:pPr>
      <w:hyperlink r:id="rId80" w:history="1">
        <w:r w:rsidR="00D510FC" w:rsidRPr="00434547">
          <w:rPr>
            <w:rStyle w:val="Hyperlink"/>
          </w:rPr>
          <w:t>http://docs.h2o.ai/h2o/latest-stable/h2o-docs/welcome.html</w:t>
        </w:r>
      </w:hyperlink>
    </w:p>
    <w:p w14:paraId="32926A79" w14:textId="77777777" w:rsidR="000A2713" w:rsidRDefault="000A2713" w:rsidP="005204B9">
      <w:pPr>
        <w:pStyle w:val="Heading2"/>
      </w:pPr>
    </w:p>
    <w:sectPr w:rsidR="000A2713">
      <w:footerReference w:type="default" r:id="rId81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033B29" w14:textId="77777777" w:rsidR="002B0306" w:rsidRDefault="002B0306">
      <w:r>
        <w:separator/>
      </w:r>
    </w:p>
  </w:endnote>
  <w:endnote w:type="continuationSeparator" w:id="0">
    <w:p w14:paraId="1008E6DD" w14:textId="77777777" w:rsidR="002B0306" w:rsidRDefault="002B03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7DE20D" w14:textId="77777777" w:rsidR="00791407" w:rsidRDefault="0079140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17D5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A00266" w14:textId="77777777" w:rsidR="002B0306" w:rsidRDefault="002B0306">
      <w:r>
        <w:separator/>
      </w:r>
    </w:p>
  </w:footnote>
  <w:footnote w:type="continuationSeparator" w:id="0">
    <w:p w14:paraId="705E7392" w14:textId="77777777" w:rsidR="002B0306" w:rsidRDefault="002B03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433D8B"/>
    <w:multiLevelType w:val="hybridMultilevel"/>
    <w:tmpl w:val="85D0E2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12D381E"/>
    <w:multiLevelType w:val="hybridMultilevel"/>
    <w:tmpl w:val="360E0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DBE5A8E"/>
    <w:multiLevelType w:val="hybridMultilevel"/>
    <w:tmpl w:val="964434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037112"/>
    <w:multiLevelType w:val="hybridMultilevel"/>
    <w:tmpl w:val="25FC97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14713E9"/>
    <w:multiLevelType w:val="hybridMultilevel"/>
    <w:tmpl w:val="FF2CE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49E2E1A"/>
    <w:multiLevelType w:val="hybridMultilevel"/>
    <w:tmpl w:val="B6323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7595C49"/>
    <w:multiLevelType w:val="hybridMultilevel"/>
    <w:tmpl w:val="185624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19341E3D"/>
    <w:multiLevelType w:val="hybridMultilevel"/>
    <w:tmpl w:val="CAFCAE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200A64C2"/>
    <w:multiLevelType w:val="hybridMultilevel"/>
    <w:tmpl w:val="60F891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2DC76AE0"/>
    <w:multiLevelType w:val="hybridMultilevel"/>
    <w:tmpl w:val="522E42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0097668"/>
    <w:multiLevelType w:val="hybridMultilevel"/>
    <w:tmpl w:val="73501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0700092"/>
    <w:multiLevelType w:val="hybridMultilevel"/>
    <w:tmpl w:val="021C66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86B1723"/>
    <w:multiLevelType w:val="hybridMultilevel"/>
    <w:tmpl w:val="1E7002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3A602B9F"/>
    <w:multiLevelType w:val="hybridMultilevel"/>
    <w:tmpl w:val="9488B3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40ED1832"/>
    <w:multiLevelType w:val="hybridMultilevel"/>
    <w:tmpl w:val="F4980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5B3AF4"/>
    <w:multiLevelType w:val="hybridMultilevel"/>
    <w:tmpl w:val="D80E49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CCE2F0D"/>
    <w:multiLevelType w:val="hybridMultilevel"/>
    <w:tmpl w:val="F33839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04A62A0"/>
    <w:multiLevelType w:val="hybridMultilevel"/>
    <w:tmpl w:val="C46E283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8A4909"/>
    <w:multiLevelType w:val="hybridMultilevel"/>
    <w:tmpl w:val="CAFCAE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85B4AFD"/>
    <w:multiLevelType w:val="hybridMultilevel"/>
    <w:tmpl w:val="12DA99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6E3414DD"/>
    <w:multiLevelType w:val="hybridMultilevel"/>
    <w:tmpl w:val="A2C008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6B30573"/>
    <w:multiLevelType w:val="hybridMultilevel"/>
    <w:tmpl w:val="BFFCA9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776F3CBB"/>
    <w:multiLevelType w:val="hybridMultilevel"/>
    <w:tmpl w:val="2196C56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9614102"/>
    <w:multiLevelType w:val="hybridMultilevel"/>
    <w:tmpl w:val="37FAD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F8D214F"/>
    <w:multiLevelType w:val="hybridMultilevel"/>
    <w:tmpl w:val="8D9050F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F8E3334"/>
    <w:multiLevelType w:val="hybridMultilevel"/>
    <w:tmpl w:val="67D4C7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5"/>
  </w:num>
  <w:num w:numId="3">
    <w:abstractNumId w:val="25"/>
  </w:num>
  <w:num w:numId="4">
    <w:abstractNumId w:val="25"/>
  </w:num>
  <w:num w:numId="5">
    <w:abstractNumId w:val="25"/>
  </w:num>
  <w:num w:numId="6">
    <w:abstractNumId w:val="8"/>
  </w:num>
  <w:num w:numId="7">
    <w:abstractNumId w:val="36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9"/>
  </w:num>
  <w:num w:numId="17">
    <w:abstractNumId w:val="20"/>
  </w:num>
  <w:num w:numId="18">
    <w:abstractNumId w:val="15"/>
  </w:num>
  <w:num w:numId="19">
    <w:abstractNumId w:val="10"/>
  </w:num>
  <w:num w:numId="20">
    <w:abstractNumId w:val="36"/>
  </w:num>
  <w:num w:numId="21">
    <w:abstractNumId w:val="26"/>
  </w:num>
  <w:num w:numId="22">
    <w:abstractNumId w:val="36"/>
  </w:num>
  <w:num w:numId="23">
    <w:abstractNumId w:val="19"/>
  </w:num>
  <w:num w:numId="24">
    <w:abstractNumId w:val="31"/>
  </w:num>
  <w:num w:numId="25">
    <w:abstractNumId w:val="18"/>
  </w:num>
  <w:num w:numId="26">
    <w:abstractNumId w:val="28"/>
  </w:num>
  <w:num w:numId="27">
    <w:abstractNumId w:val="22"/>
  </w:num>
  <w:num w:numId="28">
    <w:abstractNumId w:val="34"/>
  </w:num>
  <w:num w:numId="29">
    <w:abstractNumId w:val="13"/>
  </w:num>
  <w:num w:numId="30">
    <w:abstractNumId w:val="33"/>
  </w:num>
  <w:num w:numId="31">
    <w:abstractNumId w:val="30"/>
  </w:num>
  <w:num w:numId="32">
    <w:abstractNumId w:val="27"/>
  </w:num>
  <w:num w:numId="33">
    <w:abstractNumId w:val="37"/>
  </w:num>
  <w:num w:numId="34">
    <w:abstractNumId w:val="36"/>
  </w:num>
  <w:num w:numId="35">
    <w:abstractNumId w:val="16"/>
  </w:num>
  <w:num w:numId="36">
    <w:abstractNumId w:val="38"/>
  </w:num>
  <w:num w:numId="37">
    <w:abstractNumId w:val="17"/>
  </w:num>
  <w:num w:numId="38">
    <w:abstractNumId w:val="12"/>
  </w:num>
  <w:num w:numId="39">
    <w:abstractNumId w:val="11"/>
  </w:num>
  <w:num w:numId="40">
    <w:abstractNumId w:val="21"/>
  </w:num>
  <w:num w:numId="41">
    <w:abstractNumId w:val="32"/>
  </w:num>
  <w:num w:numId="42">
    <w:abstractNumId w:val="35"/>
  </w:num>
  <w:num w:numId="43">
    <w:abstractNumId w:val="23"/>
  </w:num>
  <w:num w:numId="44">
    <w:abstractNumId w:val="24"/>
  </w:num>
  <w:num w:numId="4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4DF"/>
    <w:rsid w:val="000073E9"/>
    <w:rsid w:val="00024178"/>
    <w:rsid w:val="000354EF"/>
    <w:rsid w:val="0005186C"/>
    <w:rsid w:val="0007788B"/>
    <w:rsid w:val="000962CC"/>
    <w:rsid w:val="000A2713"/>
    <w:rsid w:val="000C33B6"/>
    <w:rsid w:val="000C7171"/>
    <w:rsid w:val="000D0EA0"/>
    <w:rsid w:val="00114D40"/>
    <w:rsid w:val="00121CE4"/>
    <w:rsid w:val="0014134E"/>
    <w:rsid w:val="001558DA"/>
    <w:rsid w:val="00170992"/>
    <w:rsid w:val="00190EAD"/>
    <w:rsid w:val="00194E00"/>
    <w:rsid w:val="001961AC"/>
    <w:rsid w:val="00197792"/>
    <w:rsid w:val="001B042A"/>
    <w:rsid w:val="001B738F"/>
    <w:rsid w:val="001E5DAF"/>
    <w:rsid w:val="001F3257"/>
    <w:rsid w:val="00231115"/>
    <w:rsid w:val="00244F20"/>
    <w:rsid w:val="00255996"/>
    <w:rsid w:val="00275C32"/>
    <w:rsid w:val="002A3763"/>
    <w:rsid w:val="002B0306"/>
    <w:rsid w:val="002B17D5"/>
    <w:rsid w:val="002B644F"/>
    <w:rsid w:val="002D71B9"/>
    <w:rsid w:val="002F30AF"/>
    <w:rsid w:val="002F5696"/>
    <w:rsid w:val="002F75D7"/>
    <w:rsid w:val="00300057"/>
    <w:rsid w:val="0032693A"/>
    <w:rsid w:val="00337E03"/>
    <w:rsid w:val="0038269B"/>
    <w:rsid w:val="00383C22"/>
    <w:rsid w:val="003979E2"/>
    <w:rsid w:val="003A1922"/>
    <w:rsid w:val="003B3144"/>
    <w:rsid w:val="00401305"/>
    <w:rsid w:val="004016DD"/>
    <w:rsid w:val="00412E9C"/>
    <w:rsid w:val="00431363"/>
    <w:rsid w:val="00435849"/>
    <w:rsid w:val="0043731B"/>
    <w:rsid w:val="0044247D"/>
    <w:rsid w:val="00476687"/>
    <w:rsid w:val="0048307F"/>
    <w:rsid w:val="0049172F"/>
    <w:rsid w:val="004A74BE"/>
    <w:rsid w:val="004C14DF"/>
    <w:rsid w:val="004C6F7A"/>
    <w:rsid w:val="004C79A4"/>
    <w:rsid w:val="004E3757"/>
    <w:rsid w:val="004F4D21"/>
    <w:rsid w:val="00512DE7"/>
    <w:rsid w:val="0051334A"/>
    <w:rsid w:val="005204B9"/>
    <w:rsid w:val="0053040F"/>
    <w:rsid w:val="00553D7F"/>
    <w:rsid w:val="005647E2"/>
    <w:rsid w:val="0057778A"/>
    <w:rsid w:val="005B5FF4"/>
    <w:rsid w:val="005B6D8F"/>
    <w:rsid w:val="00616AE1"/>
    <w:rsid w:val="00623BC6"/>
    <w:rsid w:val="0064000F"/>
    <w:rsid w:val="006573A4"/>
    <w:rsid w:val="00670772"/>
    <w:rsid w:val="00671C65"/>
    <w:rsid w:val="00677FAC"/>
    <w:rsid w:val="006A1C2F"/>
    <w:rsid w:val="006A54F1"/>
    <w:rsid w:val="006B11CC"/>
    <w:rsid w:val="006D3205"/>
    <w:rsid w:val="006E09D0"/>
    <w:rsid w:val="006F38E2"/>
    <w:rsid w:val="007074F9"/>
    <w:rsid w:val="00712472"/>
    <w:rsid w:val="00724677"/>
    <w:rsid w:val="00726FED"/>
    <w:rsid w:val="0073474C"/>
    <w:rsid w:val="00761ABE"/>
    <w:rsid w:val="00766B66"/>
    <w:rsid w:val="00791407"/>
    <w:rsid w:val="007C2F17"/>
    <w:rsid w:val="007D38F9"/>
    <w:rsid w:val="007F1E5D"/>
    <w:rsid w:val="007F2E90"/>
    <w:rsid w:val="0082240A"/>
    <w:rsid w:val="0082644F"/>
    <w:rsid w:val="00850B81"/>
    <w:rsid w:val="00876DD4"/>
    <w:rsid w:val="00891FFE"/>
    <w:rsid w:val="008A7D6D"/>
    <w:rsid w:val="008C2761"/>
    <w:rsid w:val="008C3D1C"/>
    <w:rsid w:val="008F4E58"/>
    <w:rsid w:val="00913D30"/>
    <w:rsid w:val="00913DB0"/>
    <w:rsid w:val="0092011B"/>
    <w:rsid w:val="009209A1"/>
    <w:rsid w:val="00926B07"/>
    <w:rsid w:val="0093009F"/>
    <w:rsid w:val="00962A13"/>
    <w:rsid w:val="009641ED"/>
    <w:rsid w:val="00965AAB"/>
    <w:rsid w:val="0096663C"/>
    <w:rsid w:val="009927D0"/>
    <w:rsid w:val="009F3EB4"/>
    <w:rsid w:val="009F413A"/>
    <w:rsid w:val="009F7197"/>
    <w:rsid w:val="00A3372F"/>
    <w:rsid w:val="00A35C26"/>
    <w:rsid w:val="00A421BF"/>
    <w:rsid w:val="00A44C1D"/>
    <w:rsid w:val="00A701EF"/>
    <w:rsid w:val="00A83EB0"/>
    <w:rsid w:val="00A87223"/>
    <w:rsid w:val="00A87A74"/>
    <w:rsid w:val="00AA0D0D"/>
    <w:rsid w:val="00AA1028"/>
    <w:rsid w:val="00AC1BBC"/>
    <w:rsid w:val="00AC568A"/>
    <w:rsid w:val="00AF631F"/>
    <w:rsid w:val="00B0715D"/>
    <w:rsid w:val="00B3532A"/>
    <w:rsid w:val="00B403A1"/>
    <w:rsid w:val="00B52A77"/>
    <w:rsid w:val="00B87384"/>
    <w:rsid w:val="00BD0533"/>
    <w:rsid w:val="00BD28A8"/>
    <w:rsid w:val="00C010F1"/>
    <w:rsid w:val="00C67E2B"/>
    <w:rsid w:val="00C67F4A"/>
    <w:rsid w:val="00C77601"/>
    <w:rsid w:val="00C91EDC"/>
    <w:rsid w:val="00C947F5"/>
    <w:rsid w:val="00CA4154"/>
    <w:rsid w:val="00CA44E0"/>
    <w:rsid w:val="00CA649A"/>
    <w:rsid w:val="00CB15BB"/>
    <w:rsid w:val="00CB2359"/>
    <w:rsid w:val="00CD5361"/>
    <w:rsid w:val="00CD7DC7"/>
    <w:rsid w:val="00CE1338"/>
    <w:rsid w:val="00CF2BF6"/>
    <w:rsid w:val="00D30DD7"/>
    <w:rsid w:val="00D46F58"/>
    <w:rsid w:val="00D510FC"/>
    <w:rsid w:val="00D61AA7"/>
    <w:rsid w:val="00D63151"/>
    <w:rsid w:val="00D73613"/>
    <w:rsid w:val="00D81949"/>
    <w:rsid w:val="00DA679A"/>
    <w:rsid w:val="00DA7963"/>
    <w:rsid w:val="00DE08DC"/>
    <w:rsid w:val="00DE45D1"/>
    <w:rsid w:val="00DE6429"/>
    <w:rsid w:val="00DF5EBD"/>
    <w:rsid w:val="00E031B6"/>
    <w:rsid w:val="00E1348A"/>
    <w:rsid w:val="00E35E83"/>
    <w:rsid w:val="00E4443F"/>
    <w:rsid w:val="00E469E0"/>
    <w:rsid w:val="00E57983"/>
    <w:rsid w:val="00E66060"/>
    <w:rsid w:val="00E675CF"/>
    <w:rsid w:val="00E7635D"/>
    <w:rsid w:val="00E93A54"/>
    <w:rsid w:val="00E94E17"/>
    <w:rsid w:val="00EB3B68"/>
    <w:rsid w:val="00EC0A6C"/>
    <w:rsid w:val="00ED47FE"/>
    <w:rsid w:val="00EE05D1"/>
    <w:rsid w:val="00EE1DFE"/>
    <w:rsid w:val="00F0185E"/>
    <w:rsid w:val="00F053AE"/>
    <w:rsid w:val="00F057CE"/>
    <w:rsid w:val="00F06BAE"/>
    <w:rsid w:val="00F313AE"/>
    <w:rsid w:val="00F334AC"/>
    <w:rsid w:val="00F4310A"/>
    <w:rsid w:val="00F61E4F"/>
    <w:rsid w:val="00FB2EB5"/>
    <w:rsid w:val="00FB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B7B1E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B738F"/>
    <w:pPr>
      <w:spacing w:after="0" w:line="240" w:lineRule="auto"/>
    </w:pPr>
    <w:rPr>
      <w:rFonts w:ascii="Times New Roman" w:hAnsi="Times New Roman" w:cs="Times New Roman"/>
      <w:color w:val="auto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17" w:after="317" w:line="312" w:lineRule="auto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  <w:lang w:eastAsia="ja-JP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 w:line="312" w:lineRule="auto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 w:line="312" w:lineRule="auto"/>
      <w:outlineLvl w:val="4"/>
    </w:pPr>
    <w:rPr>
      <w:rFonts w:asciiTheme="majorHAnsi" w:eastAsiaTheme="majorEastAsia" w:hAnsiTheme="majorHAnsi" w:cstheme="majorBidi"/>
      <w:b/>
      <w:i/>
      <w:color w:val="5F5F5F" w:themeColor="text2" w:themeTint="BF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 w:line="312" w:lineRule="auto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 w:line="312" w:lineRule="auto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 w:line="312" w:lineRule="auto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 w:line="312" w:lineRule="auto"/>
      <w:contextualSpacing/>
      <w:outlineLvl w:val="8"/>
    </w:pPr>
    <w:rPr>
      <w:rFonts w:asciiTheme="majorHAnsi" w:eastAsiaTheme="majorEastAsia" w:hAnsiTheme="majorHAnsi" w:cstheme="majorBidi"/>
      <w:b/>
      <w:i/>
      <w:iCs/>
      <w:color w:val="5F5F5F" w:themeColor="text2" w:themeTint="BF"/>
      <w:sz w:val="20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 w:line="312" w:lineRule="auto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rFonts w:asciiTheme="minorHAnsi" w:hAnsiTheme="minorHAnsi" w:cstheme="minorBidi"/>
      <w:b/>
      <w:iCs/>
      <w:color w:val="F75952" w:themeColor="accent1"/>
      <w:sz w:val="54"/>
      <w:lang w:eastAsia="ja-JP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/>
      <w:ind w:left="720" w:hanging="245"/>
      <w:contextualSpacing/>
    </w:pPr>
    <w:rPr>
      <w:rFonts w:asciiTheme="minorHAnsi" w:hAnsiTheme="minorHAnsi" w:cstheme="minorBidi"/>
      <w:b/>
      <w:color w:val="F75952" w:themeColor="accent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rFonts w:asciiTheme="minorHAnsi" w:hAnsiTheme="minorHAnsi" w:cstheme="minorBidi"/>
      <w:b/>
      <w:i/>
      <w:iCs/>
      <w:color w:val="F75952" w:themeColor="accent1"/>
      <w:sz w:val="54"/>
      <w:lang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pPr>
      <w:spacing w:after="200" w:line="312" w:lineRule="auto"/>
      <w:contextualSpacing/>
    </w:pPr>
    <w:rPr>
      <w:rFonts w:asciiTheme="minorHAnsi" w:hAnsiTheme="minorHAnsi" w:cstheme="minorBidi"/>
      <w:i/>
      <w:color w:val="5F5F5F" w:themeColor="text2" w:themeTint="BF"/>
      <w:lang w:eastAsia="ja-JP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5F5F5F" w:themeColor="text2" w:themeTint="BF"/>
      <w:sz w:val="20"/>
      <w:szCs w:val="18"/>
      <w:lang w:eastAsia="ja-JP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rPr>
      <w:rFonts w:asciiTheme="minorHAnsi" w:hAnsiTheme="minorHAnsi" w:cstheme="minorBidi"/>
      <w:b/>
      <w:color w:val="F75952" w:themeColor="accent1"/>
      <w:sz w:val="38"/>
      <w:szCs w:val="38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color w:val="5F5F5F" w:themeColor="text2" w:themeTint="BF"/>
      <w:sz w:val="18"/>
      <w:szCs w:val="18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 w:line="312" w:lineRule="auto"/>
    </w:pPr>
    <w:rPr>
      <w:rFonts w:asciiTheme="majorHAnsi" w:eastAsiaTheme="minorEastAsia" w:hAnsiTheme="majorHAnsi" w:cstheme="minorBidi"/>
      <w:b/>
      <w:color w:val="F75952" w:themeColor="accent1"/>
      <w:sz w:val="50"/>
      <w:szCs w:val="22"/>
      <w:lang w:eastAsia="ja-JP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 w:line="312" w:lineRule="auto"/>
    </w:pPr>
    <w:rPr>
      <w:rFonts w:asciiTheme="majorHAnsi" w:hAnsiTheme="majorHAnsi" w:cstheme="minorBidi"/>
      <w:b/>
      <w:bCs/>
      <w:caps/>
      <w:color w:val="2A2A2A" w:themeColor="text2"/>
      <w:sz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/>
    </w:pPr>
    <w:rPr>
      <w:rFonts w:asciiTheme="minorHAnsi" w:hAnsiTheme="minorHAnsi" w:cstheme="minorBidi"/>
      <w:bCs/>
      <w:color w:val="5F5F5F" w:themeColor="text2" w:themeTint="BF"/>
      <w:szCs w:val="20"/>
      <w:lang w:eastAsia="ja-JP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line="312" w:lineRule="auto"/>
    </w:pPr>
    <w:rPr>
      <w:rFonts w:asciiTheme="minorHAnsi" w:hAnsiTheme="minorHAnsi" w:cstheme="minorBidi"/>
      <w:b/>
      <w:color w:val="2A2A2A" w:themeColor="text2"/>
      <w:sz w:val="30"/>
      <w:lang w:eastAsia="ja-JP"/>
    </w:rPr>
  </w:style>
  <w:style w:type="paragraph" w:styleId="Header">
    <w:name w:val="header"/>
    <w:basedOn w:val="Normal"/>
    <w:link w:val="HeaderChar"/>
    <w:uiPriority w:val="99"/>
    <w:unhideWhenUsed/>
    <w:qFormat/>
    <w:rPr>
      <w:rFonts w:asciiTheme="minorHAnsi" w:hAnsiTheme="minorHAnsi" w:cstheme="minorBidi"/>
      <w:color w:val="5F5F5F" w:themeColor="text2" w:themeTint="BF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  <w:spacing w:after="200" w:line="312" w:lineRule="auto"/>
    </w:pPr>
    <w:rPr>
      <w:rFonts w:asciiTheme="minorHAnsi" w:hAnsiTheme="minorHAnsi" w:cstheme="minorBidi"/>
      <w:i/>
      <w:color w:val="5F5F5F" w:themeColor="text2" w:themeTint="BF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965AA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65AAB"/>
  </w:style>
  <w:style w:type="character" w:styleId="Hyperlink">
    <w:name w:val="Hyperlink"/>
    <w:basedOn w:val="DefaultParagraphFont"/>
    <w:uiPriority w:val="99"/>
    <w:unhideWhenUsed/>
    <w:rsid w:val="00965AAB"/>
    <w:rPr>
      <w:color w:val="0000FF"/>
      <w:u w:val="single"/>
    </w:rPr>
  </w:style>
  <w:style w:type="paragraph" w:customStyle="1" w:styleId="small-heading">
    <w:name w:val="small-heading"/>
    <w:basedOn w:val="Normal"/>
    <w:rsid w:val="00C010F1"/>
    <w:pPr>
      <w:spacing w:before="100" w:beforeAutospacing="1" w:after="100" w:afterAutospacing="1"/>
    </w:pPr>
  </w:style>
  <w:style w:type="paragraph" w:customStyle="1" w:styleId="p1">
    <w:name w:val="p1"/>
    <w:basedOn w:val="Normal"/>
    <w:rsid w:val="00926B07"/>
    <w:pPr>
      <w:ind w:left="2114" w:hanging="2115"/>
    </w:pPr>
    <w:rPr>
      <w:rFonts w:ascii="Helvetica Neue" w:hAnsi="Helvetica Neue"/>
      <w:sz w:val="17"/>
      <w:szCs w:val="17"/>
    </w:rPr>
  </w:style>
  <w:style w:type="character" w:customStyle="1" w:styleId="apple-tab-span">
    <w:name w:val="apple-tab-span"/>
    <w:basedOn w:val="DefaultParagraphFont"/>
    <w:rsid w:val="00926B07"/>
  </w:style>
  <w:style w:type="paragraph" w:styleId="TOC3">
    <w:name w:val="toc 3"/>
    <w:basedOn w:val="Normal"/>
    <w:next w:val="Normal"/>
    <w:autoRedefine/>
    <w:uiPriority w:val="39"/>
    <w:unhideWhenUsed/>
    <w:rsid w:val="0057778A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9F3EB4"/>
    <w:rPr>
      <w:color w:val="6AC7C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rchive.ics.uci.edu/ml/datasets/Adult)" TargetMode="External"/><Relationship Id="rId14" Type="http://schemas.openxmlformats.org/officeDocument/2006/relationships/hyperlink" Target="https://archive.ics.uci.edu/ml/datasets/Adult" TargetMode="External"/><Relationship Id="rId15" Type="http://schemas.openxmlformats.org/officeDocument/2006/relationships/hyperlink" Target="http://spark.apache.org/" TargetMode="External"/><Relationship Id="rId16" Type="http://schemas.openxmlformats.org/officeDocument/2006/relationships/hyperlink" Target="http://spark.rstudio.com" TargetMode="External"/><Relationship Id="rId17" Type="http://schemas.openxmlformats.org/officeDocument/2006/relationships/hyperlink" Target="https://mvnrepository.com/search?q=h2o+sparkling+water" TargetMode="External"/><Relationship Id="rId18" Type="http://schemas.openxmlformats.org/officeDocument/2006/relationships/hyperlink" Target="http://h2o.ai" TargetMode="External"/><Relationship Id="rId19" Type="http://schemas.openxmlformats.org/officeDocument/2006/relationships/hyperlink" Target="http://h2o-release.s3.amazonaws.com/sparkling-water/rel-2.2/4/index.html" TargetMode="External"/><Relationship Id="rId63" Type="http://schemas.openxmlformats.org/officeDocument/2006/relationships/image" Target="media/image44.png"/><Relationship Id="rId64" Type="http://schemas.openxmlformats.org/officeDocument/2006/relationships/image" Target="media/image45.png"/><Relationship Id="rId65" Type="http://schemas.openxmlformats.org/officeDocument/2006/relationships/image" Target="media/image46.png"/><Relationship Id="rId66" Type="http://schemas.openxmlformats.org/officeDocument/2006/relationships/image" Target="media/image47.png"/><Relationship Id="rId67" Type="http://schemas.openxmlformats.org/officeDocument/2006/relationships/image" Target="media/image48.png"/><Relationship Id="rId68" Type="http://schemas.openxmlformats.org/officeDocument/2006/relationships/image" Target="media/image49.png"/><Relationship Id="rId69" Type="http://schemas.openxmlformats.org/officeDocument/2006/relationships/image" Target="media/image5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image" Target="media/image36.png"/><Relationship Id="rId56" Type="http://schemas.openxmlformats.org/officeDocument/2006/relationships/image" Target="media/image37.png"/><Relationship Id="rId57" Type="http://schemas.openxmlformats.org/officeDocument/2006/relationships/image" Target="media/image38.png"/><Relationship Id="rId58" Type="http://schemas.openxmlformats.org/officeDocument/2006/relationships/image" Target="media/image39.png"/><Relationship Id="rId59" Type="http://schemas.openxmlformats.org/officeDocument/2006/relationships/image" Target="media/image4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Relationship Id="rId9" Type="http://schemas.openxmlformats.org/officeDocument/2006/relationships/webSettings" Target="webSettings.xml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80" Type="http://schemas.openxmlformats.org/officeDocument/2006/relationships/hyperlink" Target="http://docs.h2o.ai/h2o/latest-stable/h2o-docs/welcome.html" TargetMode="External"/><Relationship Id="rId81" Type="http://schemas.openxmlformats.org/officeDocument/2006/relationships/footer" Target="footer1.xml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51.png"/><Relationship Id="rId71" Type="http://schemas.openxmlformats.org/officeDocument/2006/relationships/hyperlink" Target="https://youtu.be/S_YDfDG_PXQ" TargetMode="External"/><Relationship Id="rId72" Type="http://schemas.openxmlformats.org/officeDocument/2006/relationships/hyperlink" Target="http://docs.h2o.ai/h2o/latest-stable/h2o-docs/data-science/deep-learning.html" TargetMode="External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hyperlink" Target="https://archive.ics.uci.edu/ml/datasets/Adult" TargetMode="External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73" Type="http://schemas.openxmlformats.org/officeDocument/2006/relationships/hyperlink" Target="https://archive.ics.uci.edu/ml/datasets/Adult" TargetMode="External"/><Relationship Id="rId74" Type="http://schemas.openxmlformats.org/officeDocument/2006/relationships/hyperlink" Target="https://htmlpreview.github.io/?https://github.com/ledell/sldm4-h2o/blob/master/sldm4-deeplearning-h2o.html" TargetMode="External"/><Relationship Id="rId75" Type="http://schemas.openxmlformats.org/officeDocument/2006/relationships/hyperlink" Target="https://spark.rstudio.com/guides/h2o/" TargetMode="External"/><Relationship Id="rId76" Type="http://schemas.openxmlformats.org/officeDocument/2006/relationships/hyperlink" Target="http://docs.h2o.ai/h2o/latest-stable/h2o-docs/welcome.html" TargetMode="External"/><Relationship Id="rId77" Type="http://schemas.openxmlformats.org/officeDocument/2006/relationships/hyperlink" Target="https://databricks.com/spark/about" TargetMode="External"/><Relationship Id="rId78" Type="http://schemas.openxmlformats.org/officeDocument/2006/relationships/hyperlink" Target="http://h2o-release.s3.amazonaws.com/h2o/master/3888/docs-website/h2o-docs/faq/sparkling-water.html" TargetMode="External"/><Relationship Id="rId79" Type="http://schemas.openxmlformats.org/officeDocument/2006/relationships/hyperlink" Target="https://github.com/h2oai/rsparkling" TargetMode="External"/><Relationship Id="rId60" Type="http://schemas.openxmlformats.org/officeDocument/2006/relationships/image" Target="media/image41.png"/><Relationship Id="rId61" Type="http://schemas.openxmlformats.org/officeDocument/2006/relationships/image" Target="media/image42.png"/><Relationship Id="rId62" Type="http://schemas.openxmlformats.org/officeDocument/2006/relationships/image" Target="media/image43.png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eepamaret/Library/Containers/com.microsoft.Word/Data/Library/Caches/1033/TM10002071/Paper%20with%20Cover%20and%20TOC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2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684BBA2-CE7B-AA49-AAD3-794FFE57A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452</TotalTime>
  <Pages>29</Pages>
  <Words>1936</Words>
  <Characters>11037</Characters>
  <Application>Microsoft Macintosh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 Maret</dc:creator>
  <cp:keywords/>
  <dc:description/>
  <cp:lastModifiedBy>Deepa Maret</cp:lastModifiedBy>
  <cp:revision>87</cp:revision>
  <dcterms:created xsi:type="dcterms:W3CDTF">2017-12-12T03:21:00Z</dcterms:created>
  <dcterms:modified xsi:type="dcterms:W3CDTF">2017-12-14T01:34:00Z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